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EA6C2" w14:textId="77777777" w:rsidR="001273C1" w:rsidRDefault="00F74B47">
      <w:pPr>
        <w:pStyle w:val="Title"/>
      </w:pPr>
      <w:sdt>
        <w:sdtPr>
          <w:alias w:val="Enter your company name:"/>
          <w:tag w:val="Enter your company name:"/>
          <w:id w:val="1501239775"/>
          <w:placeholder>
            <w:docPart w:val="9C1796899CDA4831B0B2853971878EEA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Content>
          <w:r w:rsidR="00D65F81">
            <w:t>allblacks.com</w:t>
          </w:r>
        </w:sdtContent>
      </w:sdt>
      <w:r w:rsidR="00C16778">
        <w:br/>
      </w:r>
      <w:r w:rsidR="00CC6959">
        <w:t>Site creation and content migration</w:t>
      </w:r>
    </w:p>
    <w:p w14:paraId="68703A2A" w14:textId="77777777" w:rsidR="001273C1" w:rsidRDefault="0013104F">
      <w:pPr>
        <w:pStyle w:val="Subtitle"/>
      </w:pPr>
      <w:r>
        <w:t xml:space="preserve">Technical </w:t>
      </w:r>
      <w:r w:rsidR="00612142">
        <w:t>Proposal – Richard Ware, Datacom</w:t>
      </w:r>
    </w:p>
    <w:p w14:paraId="6BE24FB0" w14:textId="77777777" w:rsidR="001273C1" w:rsidRDefault="00F74B47" w:rsidP="0013104F">
      <w:pPr>
        <w:pStyle w:val="Heading1"/>
      </w:pPr>
      <w:sdt>
        <w:sdtPr>
          <w:alias w:val="Overview:"/>
          <w:tag w:val="Overview:"/>
          <w:id w:val="-1324508684"/>
          <w:placeholder>
            <w:docPart w:val="DAD92138A3634591ADDBB831A7054486"/>
          </w:placeholder>
          <w:temporary/>
          <w:showingPlcHdr/>
          <w15:appearance w15:val="hidden"/>
        </w:sdtPr>
        <w:sdtContent>
          <w:r w:rsidR="00386778">
            <w:t>Overview</w:t>
          </w:r>
        </w:sdtContent>
      </w:sdt>
    </w:p>
    <w:p w14:paraId="3127EEA0" w14:textId="4F5D6123" w:rsidR="0019193A" w:rsidRDefault="0019193A">
      <w:r>
        <w:t xml:space="preserve">The Japanese version of </w:t>
      </w:r>
      <w:r w:rsidR="009765C6">
        <w:t>New Zealand Rugby’s flagship website</w:t>
      </w:r>
      <w:r w:rsidR="009765C6">
        <w:t xml:space="preserve"> </w:t>
      </w:r>
      <w:r>
        <w:t>(</w:t>
      </w:r>
      <w:hyperlink r:id="rId8" w:history="1">
        <w:r w:rsidRPr="00BF5DE3">
          <w:rPr>
            <w:rStyle w:val="Hyperlink"/>
          </w:rPr>
          <w:t>jp.allblacks.com</w:t>
        </w:r>
      </w:hyperlink>
      <w:r>
        <w:t>)</w:t>
      </w:r>
      <w:r w:rsidRPr="0013104F">
        <w:t xml:space="preserve"> </w:t>
      </w:r>
      <w:r>
        <w:t>has been built with a new design and</w:t>
      </w:r>
      <w:r w:rsidR="009765C6">
        <w:t xml:space="preserve"> on a Si</w:t>
      </w:r>
      <w:r>
        <w:t xml:space="preserve">lverStripe CMS platform. </w:t>
      </w:r>
    </w:p>
    <w:p w14:paraId="228CD7ED" w14:textId="67060461" w:rsidR="009765C6" w:rsidRDefault="009765C6" w:rsidP="009765C6">
      <w:r>
        <w:t>The English version of the site (</w:t>
      </w:r>
      <w:hyperlink r:id="rId9" w:history="1">
        <w:r w:rsidRPr="006775FE">
          <w:rPr>
            <w:rStyle w:val="Hyperlink"/>
          </w:rPr>
          <w:t>allblacks.com</w:t>
        </w:r>
      </w:hyperlink>
      <w:r>
        <w:t>)</w:t>
      </w:r>
      <w:r>
        <w:t xml:space="preserve"> is currently unsupported and built on top of a custom version of a </w:t>
      </w:r>
      <w:r w:rsidRPr="0013104F">
        <w:t xml:space="preserve">ColdFusion </w:t>
      </w:r>
      <w:r>
        <w:t xml:space="preserve">CMS, </w:t>
      </w:r>
      <w:r w:rsidRPr="0013104F">
        <w:t xml:space="preserve">with a </w:t>
      </w:r>
      <w:r>
        <w:t xml:space="preserve">Microsoft </w:t>
      </w:r>
      <w:r w:rsidRPr="0013104F">
        <w:t>SQL Server database and a static cache in Azure. </w:t>
      </w:r>
    </w:p>
    <w:p w14:paraId="4ADE3822" w14:textId="486EBF9B" w:rsidR="00BE65C7" w:rsidRDefault="009765C6" w:rsidP="009765C6">
      <w:r>
        <w:t xml:space="preserve">This decision to </w:t>
      </w:r>
      <w:r w:rsidR="00A37834">
        <w:t>build th</w:t>
      </w:r>
      <w:r>
        <w:t xml:space="preserve">e Japanese site </w:t>
      </w:r>
      <w:r w:rsidR="00A37834">
        <w:t xml:space="preserve">before the English site </w:t>
      </w:r>
      <w:r>
        <w:t xml:space="preserve">was made because it is low volume, low traffic and low profile. This document </w:t>
      </w:r>
      <w:r w:rsidRPr="0013104F">
        <w:t xml:space="preserve">proposes a technical approach </w:t>
      </w:r>
      <w:r>
        <w:t xml:space="preserve">for migrating the </w:t>
      </w:r>
      <w:r w:rsidR="00E54F83" w:rsidRPr="0013104F">
        <w:t xml:space="preserve">site </w:t>
      </w:r>
      <w:r w:rsidR="00E54F83">
        <w:t>architecture</w:t>
      </w:r>
      <w:r w:rsidR="00E54F83" w:rsidRPr="0013104F">
        <w:t xml:space="preserve"> and content </w:t>
      </w:r>
      <w:r w:rsidR="00E54F83">
        <w:t xml:space="preserve">from the </w:t>
      </w:r>
      <w:r w:rsidR="0073279F">
        <w:t xml:space="preserve">current </w:t>
      </w:r>
      <w:r w:rsidRPr="0013104F">
        <w:t xml:space="preserve">English language version of </w:t>
      </w:r>
      <w:hyperlink r:id="rId10" w:history="1">
        <w:r w:rsidR="00AC79E8" w:rsidRPr="006775FE">
          <w:rPr>
            <w:rStyle w:val="Hyperlink"/>
          </w:rPr>
          <w:t>allblacks.com</w:t>
        </w:r>
      </w:hyperlink>
      <w:r w:rsidR="00AC79E8">
        <w:t xml:space="preserve"> </w:t>
      </w:r>
      <w:r>
        <w:t xml:space="preserve">to the </w:t>
      </w:r>
      <w:r w:rsidR="00E54F83">
        <w:t xml:space="preserve">new </w:t>
      </w:r>
      <w:r>
        <w:t>SilverStripe</w:t>
      </w:r>
      <w:r w:rsidR="00E54F83">
        <w:t xml:space="preserve"> platform.</w:t>
      </w:r>
      <w:r>
        <w:t xml:space="preserve"> </w:t>
      </w:r>
    </w:p>
    <w:p w14:paraId="1F1D3B9D" w14:textId="77777777" w:rsidR="001273C1" w:rsidRDefault="00E863E3" w:rsidP="0012231D">
      <w:pPr>
        <w:pStyle w:val="Heading1"/>
      </w:pPr>
      <w:r>
        <w:t>Scope</w:t>
      </w:r>
    </w:p>
    <w:p w14:paraId="3F84AC82" w14:textId="77777777" w:rsidR="0012231D" w:rsidRPr="0012231D" w:rsidRDefault="0012231D" w:rsidP="0012231D">
      <w:pPr>
        <w:pStyle w:val="Heading2"/>
      </w:pPr>
      <w:r>
        <w:t>Sites</w:t>
      </w:r>
    </w:p>
    <w:p w14:paraId="5FDAD316" w14:textId="77777777" w:rsidR="00E863E3" w:rsidRDefault="00E863E3" w:rsidP="00E863E3">
      <w:pPr>
        <w:pStyle w:val="ListBullet"/>
        <w:numPr>
          <w:ilvl w:val="0"/>
          <w:numId w:val="0"/>
        </w:numPr>
      </w:pPr>
      <w:r>
        <w:t>The current ColdFusion CMS enables editors to manage content on the following websites: -</w:t>
      </w:r>
    </w:p>
    <w:p w14:paraId="68E0E75B" w14:textId="77777777" w:rsidR="00E863E3" w:rsidRPr="00D4601D" w:rsidRDefault="00D4601D" w:rsidP="00D4601D">
      <w:pPr>
        <w:pStyle w:val="ListBullet"/>
      </w:pPr>
      <w:hyperlink r:id="rId11" w:history="1">
        <w:r w:rsidR="00E863E3" w:rsidRPr="00D4601D">
          <w:rPr>
            <w:rStyle w:val="Hyperlink"/>
          </w:rPr>
          <w:t>allblacks.com</w:t>
        </w:r>
      </w:hyperlink>
    </w:p>
    <w:p w14:paraId="17186B46" w14:textId="77777777" w:rsidR="00E863E3" w:rsidRPr="00D4601D" w:rsidRDefault="00D4601D" w:rsidP="00D4601D">
      <w:pPr>
        <w:pStyle w:val="ListBullet"/>
      </w:pPr>
      <w:hyperlink r:id="rId12" w:history="1">
        <w:r w:rsidR="00E863E3" w:rsidRPr="00D4601D">
          <w:rPr>
            <w:rStyle w:val="Hyperlink"/>
          </w:rPr>
          <w:t>superrugby.co.nz</w:t>
        </w:r>
      </w:hyperlink>
    </w:p>
    <w:p w14:paraId="1ED80E69" w14:textId="77777777" w:rsidR="00E863E3" w:rsidRPr="00D4601D" w:rsidRDefault="00D4601D" w:rsidP="00D4601D">
      <w:pPr>
        <w:pStyle w:val="ListBullet"/>
      </w:pPr>
      <w:hyperlink r:id="rId13" w:history="1">
        <w:r w:rsidR="00E863E3" w:rsidRPr="00D4601D">
          <w:rPr>
            <w:rStyle w:val="Hyperlink"/>
          </w:rPr>
          <w:t>mitre10cup.co.nz</w:t>
        </w:r>
      </w:hyperlink>
    </w:p>
    <w:p w14:paraId="61AD8B8A" w14:textId="77777777" w:rsidR="00E863E3" w:rsidRDefault="00D4601D" w:rsidP="00D4601D">
      <w:pPr>
        <w:pStyle w:val="ListBullet"/>
      </w:pPr>
      <w:hyperlink r:id="rId14" w:history="1">
        <w:r w:rsidR="00E863E3" w:rsidRPr="00D4601D">
          <w:rPr>
            <w:rStyle w:val="Hyperlink"/>
          </w:rPr>
          <w:t>heartlandchampionship.co.nz </w:t>
        </w:r>
      </w:hyperlink>
    </w:p>
    <w:p w14:paraId="59CF0C37" w14:textId="77777777" w:rsidR="006775FE" w:rsidRDefault="006775FE" w:rsidP="006775FE">
      <w:pPr>
        <w:pStyle w:val="ListBullet"/>
        <w:numPr>
          <w:ilvl w:val="0"/>
          <w:numId w:val="0"/>
        </w:numPr>
      </w:pPr>
    </w:p>
    <w:p w14:paraId="77148713" w14:textId="77777777" w:rsidR="00D4601D" w:rsidRDefault="00D4601D" w:rsidP="006775FE">
      <w:r>
        <w:t xml:space="preserve">There have also been discussions on whether </w:t>
      </w:r>
      <w:hyperlink r:id="rId15" w:history="1">
        <w:r>
          <w:rPr>
            <w:rStyle w:val="Hyperlink"/>
          </w:rPr>
          <w:t>https://www.farahpalmercup.co.nz</w:t>
        </w:r>
      </w:hyperlink>
      <w:r>
        <w:t xml:space="preserve"> could also be </w:t>
      </w:r>
      <w:r w:rsidR="006775FE">
        <w:t>managed by the new CMS</w:t>
      </w:r>
    </w:p>
    <w:p w14:paraId="698ECFB9" w14:textId="77777777" w:rsidR="006775FE" w:rsidRDefault="006775FE" w:rsidP="006775FE">
      <w:pPr>
        <w:pStyle w:val="Heading2"/>
      </w:pPr>
      <w:r>
        <w:t>Functionality</w:t>
      </w:r>
    </w:p>
    <w:p w14:paraId="26C3D4BC" w14:textId="53B83F58" w:rsidR="006F6240" w:rsidRPr="00D24141" w:rsidRDefault="00B87978" w:rsidP="00D24141">
      <w:pPr>
        <w:pStyle w:val="Heading3"/>
      </w:pPr>
      <w:r>
        <w:t>Site Structure</w:t>
      </w:r>
    </w:p>
    <w:p w14:paraId="41C4F2AF" w14:textId="538A7BC5" w:rsidR="00E863E3" w:rsidRDefault="006F6240" w:rsidP="006F6240">
      <w:r>
        <w:t xml:space="preserve">The site is mainly static but does include a </w:t>
      </w:r>
      <w:hyperlink r:id="rId16" w:history="1">
        <w:r w:rsidRPr="00AC79E8">
          <w:rPr>
            <w:rStyle w:val="Hyperlink"/>
          </w:rPr>
          <w:t>Team All Blacks</w:t>
        </w:r>
      </w:hyperlink>
      <w:r>
        <w:t xml:space="preserve"> membership area. T</w:t>
      </w:r>
      <w:r w:rsidR="00E27AB1">
        <w:t>here are approximately 30,000 content items on allblacks.com</w:t>
      </w:r>
      <w:r w:rsidR="00D4601D">
        <w:t xml:space="preserve">, the </w:t>
      </w:r>
      <w:r w:rsidR="00E27AB1">
        <w:t xml:space="preserve">vast majority of </w:t>
      </w:r>
      <w:r w:rsidR="00D4601D">
        <w:t xml:space="preserve">which </w:t>
      </w:r>
      <w:r w:rsidR="00E27AB1">
        <w:t>are news articles</w:t>
      </w:r>
      <w:r w:rsidR="00D4601D">
        <w:t>.</w:t>
      </w:r>
    </w:p>
    <w:p w14:paraId="3B9EFADE" w14:textId="77777777" w:rsidR="006F6240" w:rsidRPr="00D24141" w:rsidRDefault="006F6240" w:rsidP="00D24141">
      <w:pPr>
        <w:pStyle w:val="Heading3"/>
      </w:pPr>
      <w:r w:rsidRPr="00D24141">
        <w:t>App</w:t>
      </w:r>
    </w:p>
    <w:p w14:paraId="5D0AE193" w14:textId="77777777" w:rsidR="00D0529A" w:rsidRDefault="006F6240" w:rsidP="006F6240">
      <w:r>
        <w:t xml:space="preserve">An </w:t>
      </w:r>
      <w:r w:rsidR="00D0529A">
        <w:t xml:space="preserve">RSS feed </w:t>
      </w:r>
      <w:r>
        <w:t xml:space="preserve">is exposed </w:t>
      </w:r>
      <w:r w:rsidR="00D0529A">
        <w:t xml:space="preserve">for </w:t>
      </w:r>
      <w:r>
        <w:t xml:space="preserve">content on the All Blacks </w:t>
      </w:r>
      <w:r w:rsidR="00D0529A">
        <w:t>mobile app</w:t>
      </w:r>
      <w:r>
        <w:t>.</w:t>
      </w:r>
    </w:p>
    <w:p w14:paraId="057CB6D2" w14:textId="77777777" w:rsidR="006F6240" w:rsidRPr="006F6240" w:rsidRDefault="006F6240" w:rsidP="00D24141">
      <w:pPr>
        <w:pStyle w:val="Heading3"/>
        <w:rPr>
          <w:b w:val="0"/>
        </w:rPr>
      </w:pPr>
      <w:r w:rsidRPr="00D24141">
        <w:t>Stats</w:t>
      </w:r>
      <w:r w:rsidRPr="006F6240">
        <w:rPr>
          <w:b w:val="0"/>
        </w:rPr>
        <w:t xml:space="preserve"> </w:t>
      </w:r>
      <w:r w:rsidRPr="00D24141">
        <w:t>Hub</w:t>
      </w:r>
    </w:p>
    <w:p w14:paraId="1C7E57C7" w14:textId="77777777" w:rsidR="006F6240" w:rsidRDefault="006F6240" w:rsidP="006F6240">
      <w:r>
        <w:t>Player</w:t>
      </w:r>
      <w:r w:rsidR="00D24141">
        <w:t xml:space="preserve"> and Team</w:t>
      </w:r>
      <w:r>
        <w:t xml:space="preserve"> stats (including but not limited to age, height, weight, games played, points scored etc.) are rendered in different areas of the site. This data can come from multiple sources: -</w:t>
      </w:r>
    </w:p>
    <w:p w14:paraId="35FA3DB1" w14:textId="77777777" w:rsidR="006F6240" w:rsidRDefault="006F6240" w:rsidP="006F6240">
      <w:pPr>
        <w:pStyle w:val="ListParagraph"/>
        <w:numPr>
          <w:ilvl w:val="0"/>
          <w:numId w:val="16"/>
        </w:numPr>
      </w:pPr>
      <w:r>
        <w:t>CMS</w:t>
      </w:r>
    </w:p>
    <w:p w14:paraId="5C1D8551" w14:textId="77777777" w:rsidR="006F6240" w:rsidRDefault="006F6240" w:rsidP="006F6240">
      <w:pPr>
        <w:pStyle w:val="ListParagraph"/>
        <w:numPr>
          <w:ilvl w:val="0"/>
          <w:numId w:val="16"/>
        </w:numPr>
      </w:pPr>
      <w:hyperlink r:id="rId17" w:history="1">
        <w:r w:rsidRPr="006F6240">
          <w:rPr>
            <w:rStyle w:val="Hyperlink"/>
          </w:rPr>
          <w:t>Opta Sports</w:t>
        </w:r>
      </w:hyperlink>
    </w:p>
    <w:p w14:paraId="73906258" w14:textId="77777777" w:rsidR="006F6240" w:rsidRDefault="006F6240" w:rsidP="006F6240">
      <w:pPr>
        <w:pStyle w:val="ListParagraph"/>
        <w:numPr>
          <w:ilvl w:val="0"/>
          <w:numId w:val="16"/>
        </w:numPr>
      </w:pPr>
      <w:hyperlink r:id="rId18" w:history="1">
        <w:r w:rsidRPr="006F6240">
          <w:rPr>
            <w:rStyle w:val="Hyperlink"/>
          </w:rPr>
          <w:t>stats.allblacks.com</w:t>
        </w:r>
      </w:hyperlink>
    </w:p>
    <w:p w14:paraId="0519B5B8" w14:textId="6487B7CF" w:rsidR="006F6240" w:rsidRDefault="00D24141" w:rsidP="006F6240">
      <w:r>
        <w:lastRenderedPageBreak/>
        <w:t xml:space="preserve">Individual stats will be configured from any of these sources in a </w:t>
      </w:r>
      <w:r w:rsidR="00D121C2" w:rsidRPr="00AC79E8">
        <w:rPr>
          <w:b/>
          <w:i/>
        </w:rPr>
        <w:t>S</w:t>
      </w:r>
      <w:r w:rsidRPr="00AC79E8">
        <w:rPr>
          <w:b/>
          <w:i/>
        </w:rPr>
        <w:t xml:space="preserve">tats </w:t>
      </w:r>
      <w:r w:rsidR="00D121C2" w:rsidRPr="00AC79E8">
        <w:rPr>
          <w:b/>
          <w:i/>
        </w:rPr>
        <w:t>H</w:t>
      </w:r>
      <w:r w:rsidRPr="00AC79E8">
        <w:rPr>
          <w:b/>
          <w:i/>
        </w:rPr>
        <w:t>ub</w:t>
      </w:r>
      <w:r>
        <w:t>.</w:t>
      </w:r>
    </w:p>
    <w:p w14:paraId="702505FC" w14:textId="232D9097" w:rsidR="005A117F" w:rsidRPr="006F6240" w:rsidRDefault="005A117F" w:rsidP="005A117F">
      <w:pPr>
        <w:pStyle w:val="Heading3"/>
        <w:rPr>
          <w:b w:val="0"/>
        </w:rPr>
      </w:pPr>
      <w:r>
        <w:t>Game Day Experience</w:t>
      </w:r>
    </w:p>
    <w:p w14:paraId="53293D64" w14:textId="63725409" w:rsidR="005A117F" w:rsidRDefault="005A117F" w:rsidP="005A117F">
      <w:r>
        <w:t xml:space="preserve">There are plans to provide a rich </w:t>
      </w:r>
      <w:r w:rsidRPr="00AC79E8">
        <w:rPr>
          <w:i/>
        </w:rPr>
        <w:t>Game Day Experience</w:t>
      </w:r>
      <w:r>
        <w:t xml:space="preserve"> </w:t>
      </w:r>
      <w:r w:rsidR="00B81177">
        <w:t xml:space="preserve">to include live commentary, stats and links to social media. </w:t>
      </w:r>
    </w:p>
    <w:p w14:paraId="57BE14B0" w14:textId="12361F7D" w:rsidR="00B81177" w:rsidRDefault="00B81177" w:rsidP="005A117F">
      <w:r>
        <w:t>Here is an example from the BBC Sport site: -</w:t>
      </w:r>
    </w:p>
    <w:p w14:paraId="7E59E2A3" w14:textId="77777777" w:rsidR="005A117F" w:rsidRDefault="005A117F" w:rsidP="005A117F">
      <w:pPr>
        <w:keepNext/>
      </w:pPr>
      <w:r>
        <w:rPr>
          <w:noProof/>
        </w:rPr>
        <w:drawing>
          <wp:inline distT="0" distB="0" distL="0" distR="0" wp14:anchorId="2236E14E" wp14:editId="39CFAAAF">
            <wp:extent cx="2329029" cy="2181225"/>
            <wp:effectExtent l="38100" t="38100" r="3365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6950" cy="2198008"/>
                    </a:xfrm>
                    <a:prstGeom prst="rect">
                      <a:avLst/>
                    </a:prstGeom>
                    <a:effectLst>
                      <a:outerShdw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DD19DA" w14:textId="6DBCBFD0" w:rsidR="005A117F" w:rsidRDefault="005A117F" w:rsidP="005A117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BBC Sport example</w:t>
      </w:r>
    </w:p>
    <w:p w14:paraId="465D0F1D" w14:textId="77777777" w:rsidR="001273C1" w:rsidRDefault="00E27AB1">
      <w:pPr>
        <w:pStyle w:val="Heading2"/>
      </w:pPr>
      <w:r>
        <w:t>Phases</w:t>
      </w:r>
    </w:p>
    <w:p w14:paraId="7B199902" w14:textId="379236B0" w:rsidR="001273C1" w:rsidRPr="00B81177" w:rsidRDefault="00FF7E22" w:rsidP="00DD58BB">
      <w:pPr>
        <w:rPr>
          <w14:shadow w14:blurRad="50800" w14:dist="50800" w14:dir="5400000" w14:sx="2000" w14:sy="2000" w14:kx="0" w14:ky="0" w14:algn="ctr">
            <w14:srgbClr w14:val="000000">
              <w14:alpha w14:val="56863"/>
            </w14:srgbClr>
          </w14:shadow>
        </w:rPr>
      </w:pPr>
      <w:r>
        <w:t xml:space="preserve">The recommended approach is </w:t>
      </w:r>
      <w:r w:rsidR="00E27AB1">
        <w:t xml:space="preserve">to go live with a </w:t>
      </w:r>
      <w:r w:rsidR="00AC79E8">
        <w:t>minimum viable product</w:t>
      </w:r>
      <w:r w:rsidR="00E27AB1">
        <w:t xml:space="preserve"> </w:t>
      </w:r>
      <w:r w:rsidR="006F1004">
        <w:t xml:space="preserve">after </w:t>
      </w:r>
      <w:r w:rsidR="00E27AB1">
        <w:t>identif</w:t>
      </w:r>
      <w:r w:rsidR="006F1004">
        <w:t>ying</w:t>
      </w:r>
      <w:r w:rsidR="00E27AB1">
        <w:t xml:space="preserve"> the minimum required to get the site(s) on the new platform</w:t>
      </w:r>
      <w:r w:rsidR="00D4601D">
        <w:t>.</w:t>
      </w:r>
      <w:r w:rsidR="00D24141">
        <w:t xml:space="preserve"> This will give NZR a supported architecture and CMS on the new platform and give all stakeholders an opportunity to learn from smaller incremental pieces of work.</w:t>
      </w:r>
      <w:r w:rsidR="00D4601D">
        <w:t xml:space="preserve"> Discussions with New Zealand Rugby are required to establish: -</w:t>
      </w:r>
    </w:p>
    <w:p w14:paraId="1B4D055E" w14:textId="78384074" w:rsidR="00D4601D" w:rsidRDefault="00D4601D">
      <w:pPr>
        <w:pStyle w:val="ListBullet"/>
      </w:pPr>
      <w:r>
        <w:t>the number of old archived news articles that need to be migrated for MVP</w:t>
      </w:r>
    </w:p>
    <w:p w14:paraId="210D959B" w14:textId="5BB9731A" w:rsidR="000A6281" w:rsidRDefault="00AC79E8">
      <w:pPr>
        <w:pStyle w:val="ListBullet"/>
      </w:pPr>
      <w:r>
        <w:t>all other pages required for the new site</w:t>
      </w:r>
    </w:p>
    <w:p w14:paraId="74D3A4E3" w14:textId="77777777" w:rsidR="00D4601D" w:rsidRDefault="00D4601D">
      <w:pPr>
        <w:pStyle w:val="ListBullet"/>
      </w:pPr>
      <w:r>
        <w:t xml:space="preserve">whether all websites (including </w:t>
      </w:r>
      <w:hyperlink r:id="rId20" w:history="1">
        <w:r w:rsidR="00D0529A" w:rsidRPr="00FB2414">
          <w:rPr>
            <w:rStyle w:val="Hyperlink"/>
          </w:rPr>
          <w:t>https://www.farahpalmercup.co.nz</w:t>
        </w:r>
      </w:hyperlink>
      <w:r>
        <w:t>) need to be on new CMS for MVP</w:t>
      </w:r>
    </w:p>
    <w:p w14:paraId="76698C14" w14:textId="7245B0DC" w:rsidR="0024603E" w:rsidRDefault="007849BC">
      <w:pPr>
        <w:pStyle w:val="ListBullet"/>
      </w:pPr>
      <w:r>
        <w:t>i</w:t>
      </w:r>
      <w:r w:rsidR="00D24141">
        <w:t xml:space="preserve">f MVP can exclude the stats hub – i.e. </w:t>
      </w:r>
      <w:r w:rsidR="00CF3205">
        <w:t xml:space="preserve">can </w:t>
      </w:r>
      <w:r w:rsidR="00D24141">
        <w:t xml:space="preserve">MVP have a restricted set of stats (for players and teams) manually entered in the CMS </w:t>
      </w:r>
    </w:p>
    <w:p w14:paraId="667E2111" w14:textId="27119EAB" w:rsidR="007849BC" w:rsidRDefault="007849BC">
      <w:pPr>
        <w:pStyle w:val="ListBullet"/>
      </w:pPr>
      <w:r>
        <w:t>if Game Day Experience can be included in a later phase</w:t>
      </w:r>
    </w:p>
    <w:p w14:paraId="4A2FBF98" w14:textId="77777777" w:rsidR="001273C1" w:rsidRDefault="00F74B47">
      <w:pPr>
        <w:pStyle w:val="Heading1"/>
      </w:pPr>
      <w:sdt>
        <w:sdtPr>
          <w:alias w:val="Our Proposal:"/>
          <w:tag w:val="Our Proposal:"/>
          <w:id w:val="-924729588"/>
          <w:placeholder>
            <w:docPart w:val="171885397DEF495B9D3359F57A030D84"/>
          </w:placeholder>
          <w:temporary/>
          <w:showingPlcHdr/>
          <w15:appearance w15:val="hidden"/>
        </w:sdtPr>
        <w:sdtContent>
          <w:r w:rsidR="00386778">
            <w:t>Our Proposal</w:t>
          </w:r>
        </w:sdtContent>
      </w:sdt>
    </w:p>
    <w:p w14:paraId="24D60C74" w14:textId="77777777" w:rsidR="00CF162D" w:rsidRPr="00F74B47" w:rsidRDefault="00F74B47" w:rsidP="00CF162D">
      <w:pPr>
        <w:pStyle w:val="Heading2"/>
      </w:pPr>
      <w:r w:rsidRPr="00F74B47">
        <w:t>Considerations</w:t>
      </w:r>
    </w:p>
    <w:p w14:paraId="2BD8A419" w14:textId="31642282" w:rsidR="00F50EB5" w:rsidRDefault="00F74B47" w:rsidP="00DD58BB">
      <w:r>
        <w:t xml:space="preserve">In contrast to </w:t>
      </w:r>
      <w:r w:rsidR="00CF162D" w:rsidRPr="00CF162D">
        <w:t xml:space="preserve">jp.allblacks.com, the English version of the allblacks.com website </w:t>
      </w:r>
      <w:r>
        <w:t>is high profile</w:t>
      </w:r>
      <w:r w:rsidR="00D65F81">
        <w:t xml:space="preserve"> and high volume. </w:t>
      </w:r>
      <w:r w:rsidR="00CF162D" w:rsidRPr="00CF162D">
        <w:t xml:space="preserve">The traffic </w:t>
      </w:r>
      <w:r w:rsidR="00D65F81">
        <w:t xml:space="preserve">is very </w:t>
      </w:r>
      <w:r w:rsidR="00CF162D" w:rsidRPr="00CF162D">
        <w:t>spikey</w:t>
      </w:r>
      <w:r w:rsidR="00F50EB5">
        <w:t>; s</w:t>
      </w:r>
      <w:r w:rsidR="00D65F81">
        <w:t>quad announcements and match</w:t>
      </w:r>
      <w:r w:rsidR="00F50EB5">
        <w:t xml:space="preserve"> reviews can result in huge spikes. The upcoming </w:t>
      </w:r>
      <w:r w:rsidR="00CF162D" w:rsidRPr="00CF162D">
        <w:t xml:space="preserve">World Cup </w:t>
      </w:r>
      <w:r w:rsidR="00F50EB5">
        <w:t>(</w:t>
      </w:r>
      <w:r w:rsidR="00CF162D" w:rsidRPr="00CF162D">
        <w:t xml:space="preserve">in </w:t>
      </w:r>
      <w:r w:rsidR="00F50EB5" w:rsidRPr="00CF162D">
        <w:t>September, October</w:t>
      </w:r>
      <w:r w:rsidR="00CF162D" w:rsidRPr="00CF162D">
        <w:t xml:space="preserve"> and November</w:t>
      </w:r>
      <w:r w:rsidR="00F50EB5">
        <w:t>) will increase profile and traffic.</w:t>
      </w:r>
    </w:p>
    <w:p w14:paraId="79895C69" w14:textId="540392BB" w:rsidR="005A117F" w:rsidRDefault="00E72C43" w:rsidP="005A117F">
      <w:pPr>
        <w:pStyle w:val="Heading2"/>
      </w:pPr>
      <w:r>
        <w:lastRenderedPageBreak/>
        <w:t>Current Architecture</w:t>
      </w:r>
    </w:p>
    <w:p w14:paraId="50765EB1" w14:textId="506E6453" w:rsidR="00E72C43" w:rsidRDefault="00AC79E8" w:rsidP="00E72C43">
      <w:pPr>
        <w:pStyle w:val="NoSpacing"/>
        <w:keepNext/>
      </w:pPr>
      <w:r>
        <w:rPr>
          <w:noProof/>
        </w:rPr>
        <w:drawing>
          <wp:inline distT="0" distB="0" distL="0" distR="0" wp14:anchorId="360BB0B9" wp14:editId="15D9CCF2">
            <wp:extent cx="5943600" cy="3686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895C" w14:textId="2C86029F" w:rsidR="00E72C43" w:rsidRDefault="00E72C43" w:rsidP="00E72C4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117F">
        <w:rPr>
          <w:noProof/>
        </w:rPr>
        <w:t>2</w:t>
      </w:r>
      <w:r>
        <w:fldChar w:fldCharType="end"/>
      </w:r>
      <w:r>
        <w:t xml:space="preserve"> - Current Architecture</w:t>
      </w:r>
    </w:p>
    <w:p w14:paraId="006955B7" w14:textId="77777777" w:rsidR="005A117F" w:rsidRDefault="005A117F" w:rsidP="005A117F">
      <w:pPr>
        <w:pStyle w:val="NoSpacing"/>
        <w:numPr>
          <w:ilvl w:val="0"/>
          <w:numId w:val="17"/>
        </w:numPr>
      </w:pPr>
      <w:r>
        <w:t>The English website is hosted by Provoke.</w:t>
      </w:r>
    </w:p>
    <w:p w14:paraId="640A005B" w14:textId="4B4B9B95" w:rsidR="005A117F" w:rsidRDefault="005A117F" w:rsidP="005A117F">
      <w:pPr>
        <w:pStyle w:val="NoSpacing"/>
        <w:numPr>
          <w:ilvl w:val="0"/>
          <w:numId w:val="17"/>
        </w:numPr>
      </w:pPr>
      <w:r>
        <w:t>The Japanese website has been built to handle multiple languages</w:t>
      </w:r>
      <w:r w:rsidR="00086BC2">
        <w:t xml:space="preserve"> (</w:t>
      </w:r>
      <w:r>
        <w:t>it was built with the English site in mind</w:t>
      </w:r>
      <w:r w:rsidR="00086BC2">
        <w:t>) but currently only handles Japanese content.</w:t>
      </w:r>
    </w:p>
    <w:p w14:paraId="6EBC89B6" w14:textId="79DCE2AC" w:rsidR="005A117F" w:rsidRDefault="005A117F" w:rsidP="005A117F">
      <w:pPr>
        <w:pStyle w:val="NoSpacing"/>
        <w:numPr>
          <w:ilvl w:val="0"/>
          <w:numId w:val="17"/>
        </w:numPr>
      </w:pPr>
      <w:r>
        <w:t xml:space="preserve">Traffic for the English site is directed to </w:t>
      </w:r>
      <w:r w:rsidR="00086BC2">
        <w:t xml:space="preserve">the </w:t>
      </w:r>
      <w:r>
        <w:t>Provoke servers, traffic for the Japanese site is directed to the SilverStripe platform stack.</w:t>
      </w:r>
    </w:p>
    <w:p w14:paraId="698CB2E2" w14:textId="197703B4" w:rsidR="007849BC" w:rsidRDefault="009B4ACF" w:rsidP="007849BC">
      <w:pPr>
        <w:pStyle w:val="Heading2"/>
      </w:pPr>
      <w:r>
        <w:lastRenderedPageBreak/>
        <w:t>Planned</w:t>
      </w:r>
      <w:r w:rsidR="007849BC">
        <w:t xml:space="preserve"> Architecture</w:t>
      </w:r>
    </w:p>
    <w:p w14:paraId="34001889" w14:textId="77777777" w:rsidR="009B4ACF" w:rsidRDefault="009B4ACF" w:rsidP="009B4ACF">
      <w:pPr>
        <w:pStyle w:val="NoSpacing"/>
        <w:keepNext/>
      </w:pPr>
      <w:r>
        <w:rPr>
          <w:noProof/>
        </w:rPr>
        <w:drawing>
          <wp:inline distT="0" distB="0" distL="0" distR="0" wp14:anchorId="3910805C" wp14:editId="2E5E823B">
            <wp:extent cx="3495675" cy="506723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4386" cy="510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1DA9" w14:textId="77777777" w:rsidR="009B4ACF" w:rsidRDefault="009B4ACF" w:rsidP="009B4AC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Planned Architecture</w:t>
      </w:r>
    </w:p>
    <w:p w14:paraId="3920D36C" w14:textId="6953D4A4" w:rsidR="00452FD6" w:rsidRDefault="00F50EB5" w:rsidP="00DD58BB">
      <w:r>
        <w:t>The</w:t>
      </w:r>
      <w:r w:rsidR="009B4ACF">
        <w:t xml:space="preserve"> new </w:t>
      </w:r>
      <w:r>
        <w:t xml:space="preserve">SilverStripe platform </w:t>
      </w:r>
      <w:r w:rsidR="009B4ACF">
        <w:t xml:space="preserve">will handle both the English and Japanese </w:t>
      </w:r>
      <w:r w:rsidR="00086BC2">
        <w:t>content</w:t>
      </w:r>
      <w:r w:rsidR="009B4ACF">
        <w:t xml:space="preserve">. Content </w:t>
      </w:r>
      <w:r w:rsidR="00086BC2">
        <w:t>i</w:t>
      </w:r>
      <w:r w:rsidR="009B4ACF">
        <w:t xml:space="preserve">tems </w:t>
      </w:r>
      <w:r w:rsidR="00CF3205">
        <w:t>will</w:t>
      </w:r>
      <w:r w:rsidR="009B4ACF">
        <w:t xml:space="preserve"> be </w:t>
      </w:r>
      <w:r w:rsidR="00086BC2">
        <w:t xml:space="preserve">created and edited in SilverStripe and can </w:t>
      </w:r>
      <w:r w:rsidR="00CF3205">
        <w:t xml:space="preserve">be </w:t>
      </w:r>
      <w:r w:rsidR="00180BE2">
        <w:t>English</w:t>
      </w:r>
      <w:r w:rsidR="009B4ACF">
        <w:t xml:space="preserve">-only, Japanese-only or both. </w:t>
      </w:r>
      <w:r w:rsidR="00D237A0">
        <w:t xml:space="preserve">A </w:t>
      </w:r>
      <w:r w:rsidR="00086BC2">
        <w:t>larger</w:t>
      </w:r>
      <w:r w:rsidR="00D237A0">
        <w:t xml:space="preserve"> SilverStripe </w:t>
      </w:r>
      <w:r w:rsidR="005C3660">
        <w:t xml:space="preserve">platform </w:t>
      </w:r>
      <w:r w:rsidR="00971A8E">
        <w:t xml:space="preserve">(more disk, memory and CPU) </w:t>
      </w:r>
      <w:r w:rsidR="005C3660">
        <w:t xml:space="preserve">will be required to </w:t>
      </w:r>
      <w:r w:rsidR="009B4ACF">
        <w:t>handle the additional volumes</w:t>
      </w:r>
      <w:r w:rsidR="005C3660">
        <w:t xml:space="preserve">. </w:t>
      </w:r>
      <w:r w:rsidR="002E56B6">
        <w:t>In addition</w:t>
      </w:r>
      <w:r w:rsidR="00CF3205">
        <w:t xml:space="preserve"> to the static cache</w:t>
      </w:r>
      <w:r w:rsidR="002E56B6">
        <w:t xml:space="preserve">, a CDN is required to handle the </w:t>
      </w:r>
      <w:r w:rsidR="002547F7">
        <w:t>high-volume</w:t>
      </w:r>
      <w:r w:rsidR="002E56B6">
        <w:t xml:space="preserve"> spikes. After consultation with SilverStripe, it was decided that CloudFlare would be a good CDN for the </w:t>
      </w:r>
      <w:r w:rsidR="00086BC2">
        <w:t>platform</w:t>
      </w:r>
      <w:r w:rsidR="002E56B6">
        <w:t>.</w:t>
      </w:r>
    </w:p>
    <w:p w14:paraId="4F5A4B61" w14:textId="6BA083B8" w:rsidR="009B4ACF" w:rsidRDefault="009B4ACF" w:rsidP="009B4ACF">
      <w:pPr>
        <w:pStyle w:val="Heading2"/>
      </w:pPr>
      <w:r>
        <w:t>Migration Strategy</w:t>
      </w:r>
    </w:p>
    <w:p w14:paraId="07EA10B9" w14:textId="73893D29" w:rsidR="009B4ACF" w:rsidRDefault="009B4ACF" w:rsidP="009B4ACF">
      <w:pPr>
        <w:pStyle w:val="Heading3"/>
      </w:pPr>
      <w:r>
        <w:t>News Articles</w:t>
      </w:r>
    </w:p>
    <w:p w14:paraId="518C32E3" w14:textId="0ABB545B" w:rsidR="00971A8E" w:rsidRDefault="000A6281" w:rsidP="009B4ACF">
      <w:r>
        <w:t>Most of the content are news articles</w:t>
      </w:r>
      <w:r w:rsidR="0026016E">
        <w:t xml:space="preserve">. </w:t>
      </w:r>
      <w:r w:rsidR="00B01672">
        <w:t xml:space="preserve">NZR embarked on a </w:t>
      </w:r>
      <w:r w:rsidR="00180BE2">
        <w:t>content</w:t>
      </w:r>
      <w:r w:rsidR="00B01672">
        <w:t xml:space="preserve"> migration Proof of Concept last </w:t>
      </w:r>
      <w:r w:rsidR="00180BE2">
        <w:t xml:space="preserve">year. A small number of news articles were successfully migrated from the Provoke </w:t>
      </w:r>
      <w:r w:rsidR="00086BC2">
        <w:t xml:space="preserve">Microsoft </w:t>
      </w:r>
      <w:r w:rsidR="00180BE2">
        <w:t>SQL</w:t>
      </w:r>
      <w:r w:rsidR="00086BC2">
        <w:t xml:space="preserve"> </w:t>
      </w:r>
      <w:r w:rsidR="00180BE2">
        <w:t xml:space="preserve">Server database to a test SilverStripe environment. However, </w:t>
      </w:r>
      <w:r w:rsidR="00971A8E">
        <w:t>higher volumes will hit PHP memory limits, so we need to consider the following options: -</w:t>
      </w:r>
    </w:p>
    <w:p w14:paraId="6E282088" w14:textId="65B55350" w:rsidR="00971A8E" w:rsidRDefault="00971A8E" w:rsidP="00971A8E">
      <w:pPr>
        <w:pStyle w:val="ListParagraph"/>
        <w:numPr>
          <w:ilvl w:val="0"/>
          <w:numId w:val="18"/>
        </w:numPr>
      </w:pPr>
      <w:r>
        <w:t>Running in small batches</w:t>
      </w:r>
    </w:p>
    <w:p w14:paraId="15680B74" w14:textId="45E3B837" w:rsidR="00971A8E" w:rsidRDefault="00971A8E" w:rsidP="00971A8E">
      <w:pPr>
        <w:pStyle w:val="ListParagraph"/>
        <w:numPr>
          <w:ilvl w:val="0"/>
          <w:numId w:val="18"/>
        </w:numPr>
      </w:pPr>
      <w:r>
        <w:t>Pushing jobs to a queue</w:t>
      </w:r>
      <w:r w:rsidR="00E07D3C">
        <w:t xml:space="preserve">, to be consumed by </w:t>
      </w:r>
      <w:r>
        <w:t>background tasks</w:t>
      </w:r>
    </w:p>
    <w:p w14:paraId="7421D6EB" w14:textId="5A63220D" w:rsidR="00971A8E" w:rsidRDefault="003D54FE" w:rsidP="00971A8E">
      <w:pPr>
        <w:pStyle w:val="ListParagraph"/>
        <w:numPr>
          <w:ilvl w:val="0"/>
          <w:numId w:val="18"/>
        </w:numPr>
      </w:pPr>
      <w:r>
        <w:t xml:space="preserve">Converting the JSON to </w:t>
      </w:r>
      <w:r w:rsidR="00971A8E">
        <w:t xml:space="preserve">YAML </w:t>
      </w:r>
      <w:r w:rsidR="00086BC2">
        <w:t xml:space="preserve">files for SilverStripe </w:t>
      </w:r>
      <w:hyperlink r:id="rId23" w:history="1">
        <w:r w:rsidR="00971A8E" w:rsidRPr="003D54FE">
          <w:rPr>
            <w:rStyle w:val="Hyperlink"/>
          </w:rPr>
          <w:t>Populate</w:t>
        </w:r>
      </w:hyperlink>
      <w:r w:rsidR="00086BC2">
        <w:t xml:space="preserve"> jobs.</w:t>
      </w:r>
    </w:p>
    <w:p w14:paraId="67D31590" w14:textId="77777777" w:rsidR="000C6A5D" w:rsidRDefault="000C6A5D" w:rsidP="000C6A5D">
      <w:pPr>
        <w:pStyle w:val="Heading3"/>
      </w:pPr>
      <w:r>
        <w:lastRenderedPageBreak/>
        <w:t>Home Page</w:t>
      </w:r>
    </w:p>
    <w:p w14:paraId="54CFF678" w14:textId="10BDF69F" w:rsidR="000C6A5D" w:rsidRDefault="000C6A5D" w:rsidP="000C6A5D">
      <w:r>
        <w:t>A</w:t>
      </w:r>
      <w:r w:rsidR="00086BC2">
        <w:t>lready supported in new platform</w:t>
      </w:r>
    </w:p>
    <w:p w14:paraId="3AF66A44" w14:textId="77777777" w:rsidR="000C6A5D" w:rsidRDefault="000C6A5D" w:rsidP="000C6A5D">
      <w:pPr>
        <w:pStyle w:val="Heading3"/>
      </w:pPr>
      <w:r w:rsidRPr="000C6A5D">
        <w:t>News Pages</w:t>
      </w:r>
    </w:p>
    <w:p w14:paraId="1A577804" w14:textId="5011989B" w:rsidR="000C6A5D" w:rsidRDefault="000C6A5D" w:rsidP="000C6A5D">
      <w:r>
        <w:t>Already supported in new platform but might need additional metadata tagging</w:t>
      </w:r>
      <w:r>
        <w:t xml:space="preserve"> and re-design for exclusive columns</w:t>
      </w:r>
    </w:p>
    <w:p w14:paraId="10E69BA9" w14:textId="77777777" w:rsidR="000C6A5D" w:rsidRDefault="000C6A5D" w:rsidP="000C6A5D">
      <w:pPr>
        <w:pStyle w:val="Heading3"/>
      </w:pPr>
      <w:r>
        <w:t>Video</w:t>
      </w:r>
      <w:r w:rsidRPr="000C6A5D">
        <w:t xml:space="preserve"> Pages</w:t>
      </w:r>
    </w:p>
    <w:p w14:paraId="79EE5245" w14:textId="77777777" w:rsidR="000C6A5D" w:rsidRDefault="000C6A5D" w:rsidP="000C6A5D">
      <w:r>
        <w:t>Already supported in new platform but might need additional metadata tagging</w:t>
      </w:r>
    </w:p>
    <w:p w14:paraId="5B7ACC9C" w14:textId="77777777" w:rsidR="000C6A5D" w:rsidRDefault="000C6A5D" w:rsidP="000C6A5D">
      <w:pPr>
        <w:pStyle w:val="Heading3"/>
      </w:pPr>
      <w:r>
        <w:t>Team</w:t>
      </w:r>
      <w:r w:rsidRPr="000C6A5D">
        <w:t xml:space="preserve"> Pages</w:t>
      </w:r>
    </w:p>
    <w:p w14:paraId="11086AD2" w14:textId="77777777" w:rsidR="000C6A5D" w:rsidRDefault="000C6A5D" w:rsidP="000C6A5D">
      <w:r>
        <w:t>Already supported in new platform but should add team specific news and videos (based on metadata tagging)</w:t>
      </w:r>
    </w:p>
    <w:p w14:paraId="0AF6AE38" w14:textId="10A4A496" w:rsidR="000C6A5D" w:rsidRDefault="000C6A5D" w:rsidP="000C6A5D">
      <w:pPr>
        <w:pStyle w:val="Heading3"/>
      </w:pPr>
      <w:r>
        <w:t>Player</w:t>
      </w:r>
      <w:r w:rsidRPr="000C6A5D">
        <w:t xml:space="preserve"> Pages</w:t>
      </w:r>
    </w:p>
    <w:p w14:paraId="3486491A" w14:textId="77777777" w:rsidR="000C6A5D" w:rsidRDefault="000C6A5D" w:rsidP="000C6A5D">
      <w:r>
        <w:t>Already supported in new platform but should add team specific news and videos (based on metadata tagging)</w:t>
      </w:r>
    </w:p>
    <w:p w14:paraId="076ED6F8" w14:textId="6709DD09" w:rsidR="000C6A5D" w:rsidRDefault="000C6A5D" w:rsidP="000C6A5D">
      <w:pPr>
        <w:pStyle w:val="Heading3"/>
      </w:pPr>
      <w:r>
        <w:t>Fixture/Results</w:t>
      </w:r>
      <w:r w:rsidRPr="000C6A5D">
        <w:t xml:space="preserve"> Pages</w:t>
      </w:r>
    </w:p>
    <w:p w14:paraId="423994D3" w14:textId="1A185B1B" w:rsidR="000C6A5D" w:rsidRDefault="000C6A5D" w:rsidP="000C6A5D">
      <w:r>
        <w:t xml:space="preserve">Already supported in new platform but </w:t>
      </w:r>
      <w:r>
        <w:t>should be included for all teams (not just All Blacks)</w:t>
      </w:r>
    </w:p>
    <w:p w14:paraId="360F4D5A" w14:textId="79124CBE" w:rsidR="000C6A5D" w:rsidRDefault="000C6A5D" w:rsidP="000C6A5D">
      <w:pPr>
        <w:pStyle w:val="Heading3"/>
      </w:pPr>
      <w:r>
        <w:t>Ticket</w:t>
      </w:r>
      <w:r w:rsidRPr="000C6A5D">
        <w:t xml:space="preserve"> Page</w:t>
      </w:r>
    </w:p>
    <w:p w14:paraId="5DB3F918" w14:textId="7B477456" w:rsidR="000C6A5D" w:rsidRDefault="000C6A5D" w:rsidP="000C6A5D">
      <w:r>
        <w:t>Requires a re-design</w:t>
      </w:r>
    </w:p>
    <w:p w14:paraId="51C9D9D6" w14:textId="22D7C383" w:rsidR="000A6281" w:rsidRDefault="00AE310C" w:rsidP="00AE310C">
      <w:pPr>
        <w:pStyle w:val="Heading3"/>
      </w:pPr>
      <w:r>
        <w:t>Redirects</w:t>
      </w:r>
    </w:p>
    <w:p w14:paraId="4A744D8F" w14:textId="068689E5" w:rsidR="00AE310C" w:rsidRDefault="00313BEC" w:rsidP="00313BEC">
      <w:r>
        <w:t xml:space="preserve">HTTP 301 redirects will be used for all content that has been moved. </w:t>
      </w:r>
      <w:r w:rsidR="00CF3205">
        <w:t>T</w:t>
      </w:r>
      <w:bookmarkStart w:id="0" w:name="_GoBack"/>
      <w:bookmarkEnd w:id="0"/>
      <w:r>
        <w:t>he news articles will follow a very regular pattern: -</w:t>
      </w:r>
    </w:p>
    <w:p w14:paraId="135B6E75" w14:textId="37F4A5CC" w:rsidR="00313BEC" w:rsidRDefault="00313BEC" w:rsidP="00313BEC">
      <w:pPr>
        <w:ind w:firstLine="720"/>
      </w:pPr>
      <w:hyperlink r:id="rId24" w:history="1">
        <w:r w:rsidRPr="0007262A">
          <w:rPr>
            <w:rStyle w:val="Hyperlink"/>
          </w:rPr>
          <w:t>http://allblacks.com/News/33677/ngani-laumape-extends-time-in-new-zealand</w:t>
        </w:r>
      </w:hyperlink>
    </w:p>
    <w:p w14:paraId="5E68E297" w14:textId="42F6C796" w:rsidR="00313BEC" w:rsidRDefault="00313BEC" w:rsidP="00313BEC">
      <w:r>
        <w:t>will be migrated to: -</w:t>
      </w:r>
    </w:p>
    <w:p w14:paraId="24DC4596" w14:textId="25591D5A" w:rsidR="00313BEC" w:rsidRDefault="00313BEC" w:rsidP="00313BEC">
      <w:pPr>
        <w:ind w:firstLine="720"/>
      </w:pPr>
      <w:hyperlink r:id="rId25" w:history="1">
        <w:r w:rsidRPr="0007262A">
          <w:rPr>
            <w:rStyle w:val="Hyperlink"/>
          </w:rPr>
          <w:t>http://allblacks.com/</w:t>
        </w:r>
        <w:r w:rsidRPr="0007262A">
          <w:rPr>
            <w:rStyle w:val="Hyperlink"/>
          </w:rPr>
          <w:t>n</w:t>
        </w:r>
        <w:r w:rsidRPr="0007262A">
          <w:rPr>
            <w:rStyle w:val="Hyperlink"/>
          </w:rPr>
          <w:t>ews/ngani-laumape-extends-time-in-new-zealand</w:t>
        </w:r>
      </w:hyperlink>
    </w:p>
    <w:p w14:paraId="41E522CF" w14:textId="649A7E8A" w:rsidR="00313BEC" w:rsidRPr="009B4ACF" w:rsidRDefault="00313BEC" w:rsidP="00313BEC">
      <w:r>
        <w:t xml:space="preserve">These redirects will be configured by the </w:t>
      </w:r>
      <w:hyperlink r:id="rId26" w:history="1">
        <w:proofErr w:type="spellStart"/>
        <w:r w:rsidRPr="00313BEC">
          <w:rPr>
            <w:rStyle w:val="Hyperlink"/>
          </w:rPr>
          <w:t>silverstripe-redirectedurls</w:t>
        </w:r>
        <w:proofErr w:type="spellEnd"/>
      </w:hyperlink>
      <w:r>
        <w:t xml:space="preserve"> </w:t>
      </w:r>
      <w:r w:rsidRPr="00313BEC">
        <w:t>module​ or a simple .</w:t>
      </w:r>
      <w:proofErr w:type="spellStart"/>
      <w:r w:rsidRPr="00313BEC">
        <w:t>htaccess</w:t>
      </w:r>
      <w:proofErr w:type="spellEnd"/>
      <w:r w:rsidRPr="00313BEC">
        <w:t xml:space="preserve"> </w:t>
      </w:r>
      <w:proofErr w:type="spellStart"/>
      <w:r w:rsidRPr="00313BEC">
        <w:t>mod_rewrite</w:t>
      </w:r>
      <w:proofErr w:type="spellEnd"/>
      <w:r>
        <w:t xml:space="preserve"> rule. 301 redirects are SEO-friendly and will handle external links (including bookmarked links) and links within news articles.</w:t>
      </w:r>
    </w:p>
    <w:p w14:paraId="2D419101" w14:textId="77777777" w:rsidR="00313BEC" w:rsidRDefault="00313BEC" w:rsidP="00313BEC">
      <w:pPr>
        <w:pStyle w:val="Heading3"/>
      </w:pPr>
      <w:r>
        <w:t>Environments</w:t>
      </w:r>
    </w:p>
    <w:p w14:paraId="48DA6AED" w14:textId="2B567EE1" w:rsidR="00452FD6" w:rsidRDefault="00313BEC" w:rsidP="00DD58BB">
      <w:r>
        <w:t>Development of the new site will be carried out on a new SilverStripe platform, with the old platform handling the JP traffic. This new platform can be configured with a CDN and tested (including performance testing). Once ready, the DNS servers will be changed to point all traffic to the new site. There will be no complicated deployment scripts – just switch over to the new stack when we know everything is working. This could be described as a one-off blue/green deployment (</w:t>
      </w:r>
      <w:hyperlink r:id="rId27" w:history="1">
        <w:r w:rsidRPr="002E56B6">
          <w:rPr>
            <w:rStyle w:val="Hyperlink"/>
          </w:rPr>
          <w:t>https://docs.cloudfoundry.org/devguide/deploy-apps/blue-green.html</w:t>
        </w:r>
      </w:hyperlink>
      <w:r>
        <w:t>).</w:t>
      </w:r>
    </w:p>
    <w:sectPr w:rsidR="00452FD6">
      <w:footerReference w:type="default" r:id="rId28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5D22B" w14:textId="77777777" w:rsidR="00BD2B41" w:rsidRDefault="00BD2B41">
      <w:pPr>
        <w:spacing w:after="0" w:line="240" w:lineRule="auto"/>
      </w:pPr>
      <w:r>
        <w:separator/>
      </w:r>
    </w:p>
  </w:endnote>
  <w:endnote w:type="continuationSeparator" w:id="0">
    <w:p w14:paraId="69159A80" w14:textId="77777777" w:rsidR="00BD2B41" w:rsidRDefault="00BD2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40150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24B5B" w14:textId="77777777" w:rsidR="00BD2B41" w:rsidRDefault="00BD2B41">
      <w:pPr>
        <w:spacing w:after="0" w:line="240" w:lineRule="auto"/>
      </w:pPr>
      <w:r>
        <w:separator/>
      </w:r>
    </w:p>
  </w:footnote>
  <w:footnote w:type="continuationSeparator" w:id="0">
    <w:p w14:paraId="65B3F9FB" w14:textId="77777777" w:rsidR="00BD2B41" w:rsidRDefault="00BD2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467BC"/>
    <w:multiLevelType w:val="hybridMultilevel"/>
    <w:tmpl w:val="BFD62AB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E5EC9"/>
    <w:multiLevelType w:val="hybridMultilevel"/>
    <w:tmpl w:val="0834F2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5C4A"/>
    <w:multiLevelType w:val="hybridMultilevel"/>
    <w:tmpl w:val="7F38EB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A60EE"/>
    <w:multiLevelType w:val="hybridMultilevel"/>
    <w:tmpl w:val="9C969F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9065F"/>
    <w:multiLevelType w:val="hybridMultilevel"/>
    <w:tmpl w:val="193092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76E8B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76E8B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76E8B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76E8B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76E8B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76E8B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76E8B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76E8B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76E8B" w:themeColor="accent1" w:themeShade="BF"/>
      </w:rPr>
    </w:lvl>
  </w:abstractNum>
  <w:abstractNum w:abstractNumId="16" w15:restartNumberingAfterBreak="0">
    <w:nsid w:val="66B449E7"/>
    <w:multiLevelType w:val="hybridMultilevel"/>
    <w:tmpl w:val="B1DE32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3C763F"/>
    <w:multiLevelType w:val="hybridMultilevel"/>
    <w:tmpl w:val="489E5D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3"/>
  </w:num>
  <w:num w:numId="16">
    <w:abstractNumId w:val="17"/>
  </w:num>
  <w:num w:numId="17">
    <w:abstractNumId w:val="12"/>
  </w:num>
  <w:num w:numId="18">
    <w:abstractNumId w:val="10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59"/>
    <w:rsid w:val="000322BF"/>
    <w:rsid w:val="000356FC"/>
    <w:rsid w:val="00066EE9"/>
    <w:rsid w:val="00086BC2"/>
    <w:rsid w:val="000A6281"/>
    <w:rsid w:val="000C6A5D"/>
    <w:rsid w:val="000C6A97"/>
    <w:rsid w:val="000E697B"/>
    <w:rsid w:val="00117948"/>
    <w:rsid w:val="0012231D"/>
    <w:rsid w:val="001238BC"/>
    <w:rsid w:val="001273C1"/>
    <w:rsid w:val="0013104F"/>
    <w:rsid w:val="00180BE2"/>
    <w:rsid w:val="00187061"/>
    <w:rsid w:val="00190267"/>
    <w:rsid w:val="0019193A"/>
    <w:rsid w:val="002129B0"/>
    <w:rsid w:val="0024603E"/>
    <w:rsid w:val="0025059C"/>
    <w:rsid w:val="002547F7"/>
    <w:rsid w:val="0026016E"/>
    <w:rsid w:val="00295C0C"/>
    <w:rsid w:val="002A04F7"/>
    <w:rsid w:val="002B002A"/>
    <w:rsid w:val="002E52EE"/>
    <w:rsid w:val="002E56B6"/>
    <w:rsid w:val="00313BEC"/>
    <w:rsid w:val="00325C45"/>
    <w:rsid w:val="003262F3"/>
    <w:rsid w:val="00346FDE"/>
    <w:rsid w:val="00386778"/>
    <w:rsid w:val="003D54FE"/>
    <w:rsid w:val="00452FD6"/>
    <w:rsid w:val="004B5850"/>
    <w:rsid w:val="004E5035"/>
    <w:rsid w:val="004F5C8E"/>
    <w:rsid w:val="00517215"/>
    <w:rsid w:val="00545041"/>
    <w:rsid w:val="00590B0E"/>
    <w:rsid w:val="005A117F"/>
    <w:rsid w:val="005C3660"/>
    <w:rsid w:val="00612142"/>
    <w:rsid w:val="006775FE"/>
    <w:rsid w:val="006C5ECB"/>
    <w:rsid w:val="006F1004"/>
    <w:rsid w:val="006F6240"/>
    <w:rsid w:val="007066F3"/>
    <w:rsid w:val="0071603F"/>
    <w:rsid w:val="0073279F"/>
    <w:rsid w:val="00741991"/>
    <w:rsid w:val="0076017A"/>
    <w:rsid w:val="007849BC"/>
    <w:rsid w:val="007D79D0"/>
    <w:rsid w:val="00805667"/>
    <w:rsid w:val="0088175F"/>
    <w:rsid w:val="008961F2"/>
    <w:rsid w:val="008F0E66"/>
    <w:rsid w:val="008F4E62"/>
    <w:rsid w:val="00971A8E"/>
    <w:rsid w:val="009765C6"/>
    <w:rsid w:val="00987BCC"/>
    <w:rsid w:val="009A3E0F"/>
    <w:rsid w:val="009B4ACF"/>
    <w:rsid w:val="009B5D53"/>
    <w:rsid w:val="00A37834"/>
    <w:rsid w:val="00A97CC8"/>
    <w:rsid w:val="00AA4E06"/>
    <w:rsid w:val="00AA528E"/>
    <w:rsid w:val="00AB131D"/>
    <w:rsid w:val="00AC4763"/>
    <w:rsid w:val="00AC79E8"/>
    <w:rsid w:val="00AD59B4"/>
    <w:rsid w:val="00AE310C"/>
    <w:rsid w:val="00AF3245"/>
    <w:rsid w:val="00AF452C"/>
    <w:rsid w:val="00B01672"/>
    <w:rsid w:val="00B0209E"/>
    <w:rsid w:val="00B13AE2"/>
    <w:rsid w:val="00B81177"/>
    <w:rsid w:val="00B87978"/>
    <w:rsid w:val="00BC617C"/>
    <w:rsid w:val="00BD2B41"/>
    <w:rsid w:val="00BE3CD6"/>
    <w:rsid w:val="00BE65C7"/>
    <w:rsid w:val="00BF5DE3"/>
    <w:rsid w:val="00C16778"/>
    <w:rsid w:val="00CC34D1"/>
    <w:rsid w:val="00CC4E29"/>
    <w:rsid w:val="00CC612B"/>
    <w:rsid w:val="00CC6959"/>
    <w:rsid w:val="00CF162D"/>
    <w:rsid w:val="00CF3205"/>
    <w:rsid w:val="00D0529A"/>
    <w:rsid w:val="00D121C2"/>
    <w:rsid w:val="00D237A0"/>
    <w:rsid w:val="00D24141"/>
    <w:rsid w:val="00D31D4F"/>
    <w:rsid w:val="00D4601D"/>
    <w:rsid w:val="00D605B7"/>
    <w:rsid w:val="00D65F81"/>
    <w:rsid w:val="00DA3765"/>
    <w:rsid w:val="00DD3056"/>
    <w:rsid w:val="00DD58BB"/>
    <w:rsid w:val="00E07D3C"/>
    <w:rsid w:val="00E27AB1"/>
    <w:rsid w:val="00E54F83"/>
    <w:rsid w:val="00E72C43"/>
    <w:rsid w:val="00E863E3"/>
    <w:rsid w:val="00EA06FB"/>
    <w:rsid w:val="00F42EAE"/>
    <w:rsid w:val="00F50EB5"/>
    <w:rsid w:val="00F535B0"/>
    <w:rsid w:val="00F74B47"/>
    <w:rsid w:val="00F9769D"/>
    <w:rsid w:val="00FB2EE0"/>
    <w:rsid w:val="00FB64F3"/>
    <w:rsid w:val="00FC68B0"/>
    <w:rsid w:val="00FE6650"/>
    <w:rsid w:val="00F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D25E5"/>
  <w15:chartTrackingRefBased/>
  <w15:docId w15:val="{C786EE89-FFC8-4CB6-B3F3-162F9F97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A495D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76E8B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9E8"/>
    <w:pPr>
      <w:keepNext/>
      <w:keepLines/>
      <w:spacing w:before="40" w:after="0"/>
      <w:outlineLvl w:val="2"/>
    </w:pPr>
    <w:rPr>
      <w:rFonts w:eastAsiaTheme="majorEastAsia" w:cstheme="majorBidi"/>
      <w:b/>
      <w:color w:val="276E8B" w:themeColor="accent1" w:themeShade="B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A49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A495D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A495D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A495D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A495D" w:themeColor="accent1" w:themeShade="80"/>
      </w:pBdr>
      <w:spacing w:before="80" w:after="160" w:line="280" w:lineRule="exact"/>
    </w:pPr>
    <w:rPr>
      <w:b/>
      <w:bCs/>
      <w:color w:val="276E8B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76E8B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A495D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4EA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76E8B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A495D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A495D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3494BA" w:themeColor="accent1"/>
        <w:insideV w:val="single" w:sz="4" w:space="0" w:color="3494BA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4EA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3494BA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76E8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A49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A495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76E8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76E8B" w:themeColor="accent1" w:themeShade="BF"/>
        <w:bottom w:val="single" w:sz="4" w:space="10" w:color="276E8B" w:themeColor="accent1" w:themeShade="BF"/>
      </w:pBdr>
      <w:spacing w:before="360" w:after="360"/>
      <w:ind w:left="864" w:right="864"/>
      <w:jc w:val="center"/>
    </w:pPr>
    <w:rPr>
      <w:i/>
      <w:iCs/>
      <w:color w:val="276E8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76E8B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76E8B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1C6194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310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F62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79E8"/>
    <w:rPr>
      <w:rFonts w:eastAsiaTheme="majorEastAsia" w:cstheme="majorBidi"/>
      <w:b/>
      <w:color w:val="276E8B" w:themeColor="accent1" w:themeShade="BF"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A3765"/>
    <w:pPr>
      <w:spacing w:after="200" w:line="240" w:lineRule="auto"/>
    </w:pPr>
    <w:rPr>
      <w:i/>
      <w:iCs/>
      <w:color w:val="37354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.allblacks.com" TargetMode="External"/><Relationship Id="rId13" Type="http://schemas.openxmlformats.org/officeDocument/2006/relationships/hyperlink" Target="https://mitre10cup.co.nz" TargetMode="External"/><Relationship Id="rId18" Type="http://schemas.openxmlformats.org/officeDocument/2006/relationships/hyperlink" Target="http://stats.allblacks.com/" TargetMode="External"/><Relationship Id="rId26" Type="http://schemas.openxmlformats.org/officeDocument/2006/relationships/hyperlink" Target="https://github.com/silverstripe/silverstripe-redirectedurls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superrugby.co.nz" TargetMode="External"/><Relationship Id="rId17" Type="http://schemas.openxmlformats.org/officeDocument/2006/relationships/hyperlink" Target="https://www.optasports.com/" TargetMode="External"/><Relationship Id="rId25" Type="http://schemas.openxmlformats.org/officeDocument/2006/relationships/hyperlink" Target="http://allblacks.com/news/ngani-laumape-extends-time-in-new-zealan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llblacks.com/TeamAllBlacks/Home" TargetMode="External"/><Relationship Id="rId20" Type="http://schemas.openxmlformats.org/officeDocument/2006/relationships/hyperlink" Target="https://www.farahpalmercup.co.nz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lblacks.com" TargetMode="External"/><Relationship Id="rId24" Type="http://schemas.openxmlformats.org/officeDocument/2006/relationships/hyperlink" Target="http://allblacks.com/News/33677/ngani-laumape-extends-time-in-new-zealan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arahpalmercup.co.nz/" TargetMode="External"/><Relationship Id="rId23" Type="http://schemas.openxmlformats.org/officeDocument/2006/relationships/hyperlink" Target="https://github.com/dnadesign/silverstripe-populate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allblacks.com" TargetMode="External"/><Relationship Id="rId19" Type="http://schemas.openxmlformats.org/officeDocument/2006/relationships/image" Target="media/image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llblacks.com" TargetMode="External"/><Relationship Id="rId14" Type="http://schemas.openxmlformats.org/officeDocument/2006/relationships/hyperlink" Target="https://heartlandchampionship.co.nz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docs.cloudfoundry.org/devguide/deploy-apps/blue-green.html" TargetMode="Externa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rd.Ware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1796899CDA4831B0B285397187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BD69A-CC79-41D5-861B-160098BE5806}"/>
      </w:docPartPr>
      <w:docPartBody>
        <w:p w:rsidR="00000000" w:rsidRDefault="00000000">
          <w:pPr>
            <w:pStyle w:val="9C1796899CDA4831B0B2853971878EEA"/>
          </w:pPr>
          <w:r>
            <w:t>Your Company</w:t>
          </w:r>
        </w:p>
      </w:docPartBody>
    </w:docPart>
    <w:docPart>
      <w:docPartPr>
        <w:name w:val="DAD92138A3634591ADDBB831A7054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92A31-0325-4B53-A494-BEAB3807C387}"/>
      </w:docPartPr>
      <w:docPartBody>
        <w:p w:rsidR="00B269C7" w:rsidRDefault="00B269C7">
          <w:pPr>
            <w:pStyle w:val="DAD92138A3634591ADDBB831A7054486"/>
          </w:pPr>
          <w:r>
            <w:t>Overview</w:t>
          </w:r>
        </w:p>
      </w:docPartBody>
    </w:docPart>
    <w:docPart>
      <w:docPartPr>
        <w:name w:val="171885397DEF495B9D3359F57A030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1D5B4-1E32-4492-B57F-48863C9B6A36}"/>
      </w:docPartPr>
      <w:docPartBody>
        <w:p w:rsidR="00B269C7" w:rsidRDefault="00B269C7">
          <w:pPr>
            <w:pStyle w:val="171885397DEF495B9D3359F57A030D84"/>
          </w:pPr>
          <w:r>
            <w:t>Our Proposal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9C7"/>
    <w:rsid w:val="00B2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1796899CDA4831B0B2853971878EEA">
    <w:name w:val="9C1796899CDA4831B0B2853971878EEA"/>
  </w:style>
  <w:style w:type="paragraph" w:customStyle="1" w:styleId="9CAE505D2DAA4A13ABED841AC7AB59B8">
    <w:name w:val="9CAE505D2DAA4A13ABED841AC7AB59B8"/>
  </w:style>
  <w:style w:type="paragraph" w:customStyle="1" w:styleId="16C6FEBE3A144CB0BB1F7009FE7CA3B4">
    <w:name w:val="16C6FEBE3A144CB0BB1F7009FE7CA3B4"/>
  </w:style>
  <w:style w:type="paragraph" w:customStyle="1" w:styleId="EF646F236E6747478853B05ECAD890A5">
    <w:name w:val="EF646F236E6747478853B05ECAD890A5"/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rFonts w:eastAsiaTheme="minorHAnsi"/>
      <w:i/>
      <w:iCs/>
      <w:color w:val="595959" w:themeColor="text1" w:themeTint="A6"/>
      <w:sz w:val="16"/>
      <w:szCs w:val="16"/>
      <w:lang w:val="en-US" w:eastAsia="ja-JP"/>
    </w:rPr>
  </w:style>
  <w:style w:type="paragraph" w:customStyle="1" w:styleId="CF8BD912E9BD49DC8FE957C60261CF69">
    <w:name w:val="CF8BD912E9BD49DC8FE957C60261CF69"/>
  </w:style>
  <w:style w:type="paragraph" w:customStyle="1" w:styleId="FB95ACA33C0F42C8814F1994E8FE4CD8">
    <w:name w:val="FB95ACA33C0F42C8814F1994E8FE4CD8"/>
  </w:style>
  <w:style w:type="paragraph" w:customStyle="1" w:styleId="DAD92138A3634591ADDBB831A7054486">
    <w:name w:val="DAD92138A3634591ADDBB831A7054486"/>
  </w:style>
  <w:style w:type="paragraph" w:customStyle="1" w:styleId="200A80B02B7E470CAD6244EDA202AA98">
    <w:name w:val="200A80B02B7E470CAD6244EDA202AA98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9A087179221A49E0A248F57BF0CF4A05">
    <w:name w:val="9A087179221A49E0A248F57BF0CF4A05"/>
  </w:style>
  <w:style w:type="paragraph" w:customStyle="1" w:styleId="0C9AB3D7305B440EAA1E98F45BAC7E81">
    <w:name w:val="0C9AB3D7305B440EAA1E98F45BAC7E81"/>
  </w:style>
  <w:style w:type="paragraph" w:customStyle="1" w:styleId="ED8B37D720854373A5D166C31DABD405">
    <w:name w:val="ED8B37D720854373A5D166C31DABD405"/>
  </w:style>
  <w:style w:type="paragraph" w:customStyle="1" w:styleId="A54CD48774694DBDB8CA588271CE20C6">
    <w:name w:val="A54CD48774694DBDB8CA588271CE20C6"/>
  </w:style>
  <w:style w:type="paragraph" w:customStyle="1" w:styleId="00866768C91A48C69CFD7B5019A2C5E6">
    <w:name w:val="00866768C91A48C69CFD7B5019A2C5E6"/>
  </w:style>
  <w:style w:type="paragraph" w:customStyle="1" w:styleId="8C63AF87138C4205A472A394788596C3">
    <w:name w:val="8C63AF87138C4205A472A394788596C3"/>
  </w:style>
  <w:style w:type="paragraph" w:customStyle="1" w:styleId="746446CF221A43FBA2151B353EC04E43">
    <w:name w:val="746446CF221A43FBA2151B353EC04E43"/>
  </w:style>
  <w:style w:type="paragraph" w:customStyle="1" w:styleId="3AD9966D3E104A58B4A5C452042FEB38">
    <w:name w:val="3AD9966D3E104A58B4A5C452042FEB38"/>
  </w:style>
  <w:style w:type="paragraph" w:customStyle="1" w:styleId="528155B7F5AF490399F90A639AF215E8">
    <w:name w:val="528155B7F5AF490399F90A639AF215E8"/>
  </w:style>
  <w:style w:type="paragraph" w:customStyle="1" w:styleId="3C0AAE238C8A4EF98B6A541E2BD384AF">
    <w:name w:val="3C0AAE238C8A4EF98B6A541E2BD384AF"/>
  </w:style>
  <w:style w:type="paragraph" w:customStyle="1" w:styleId="EA27F5B0D92D4E70BBF3C46AB714EA13">
    <w:name w:val="EA27F5B0D92D4E70BBF3C46AB714EA13"/>
  </w:style>
  <w:style w:type="paragraph" w:customStyle="1" w:styleId="88DFDCE493E74763A372813F30FB1E1C">
    <w:name w:val="88DFDCE493E74763A372813F30FB1E1C"/>
  </w:style>
  <w:style w:type="paragraph" w:customStyle="1" w:styleId="A6E8141DAFED4AF185E321759A4C4AB4">
    <w:name w:val="A6E8141DAFED4AF185E321759A4C4AB4"/>
  </w:style>
  <w:style w:type="paragraph" w:customStyle="1" w:styleId="C593B518898340AEAB4BF4EAEE30F12B">
    <w:name w:val="C593B518898340AEAB4BF4EAEE30F12B"/>
  </w:style>
  <w:style w:type="paragraph" w:customStyle="1" w:styleId="759E7E476A474451BB32F14ECB244C13">
    <w:name w:val="759E7E476A474451BB32F14ECB244C13"/>
  </w:style>
  <w:style w:type="paragraph" w:customStyle="1" w:styleId="AA23DFF0420949B0BF7E850BF084CCC7">
    <w:name w:val="AA23DFF0420949B0BF7E850BF084CCC7"/>
  </w:style>
  <w:style w:type="paragraph" w:customStyle="1" w:styleId="5D7F3C2BBC564C799F1B45CDE5E4F348">
    <w:name w:val="5D7F3C2BBC564C799F1B45CDE5E4F348"/>
  </w:style>
  <w:style w:type="paragraph" w:customStyle="1" w:styleId="84C8FA0732C043F4B4FF43C815431768">
    <w:name w:val="84C8FA0732C043F4B4FF43C815431768"/>
  </w:style>
  <w:style w:type="paragraph" w:customStyle="1" w:styleId="B4372C27732B4271B83E7A0C32280558">
    <w:name w:val="B4372C27732B4271B83E7A0C32280558"/>
  </w:style>
  <w:style w:type="paragraph" w:customStyle="1" w:styleId="531AA9DA7F4C4CADBAE76760907148AE">
    <w:name w:val="531AA9DA7F4C4CADBAE76760907148AE"/>
  </w:style>
  <w:style w:type="paragraph" w:customStyle="1" w:styleId="1E1ADDFDC1C44140AC1B1AA368EC72F6">
    <w:name w:val="1E1ADDFDC1C44140AC1B1AA368EC72F6"/>
  </w:style>
  <w:style w:type="paragraph" w:customStyle="1" w:styleId="B5386540E60E44A7B9113913979064CD">
    <w:name w:val="B5386540E60E44A7B9113913979064CD"/>
  </w:style>
  <w:style w:type="paragraph" w:customStyle="1" w:styleId="B75F104A07AC4A6894EDD74D409FA6ED">
    <w:name w:val="B75F104A07AC4A6894EDD74D409FA6ED"/>
  </w:style>
  <w:style w:type="paragraph" w:customStyle="1" w:styleId="BCDAA5148C144F33A95AE85174CFA6A0">
    <w:name w:val="BCDAA5148C144F33A95AE85174CFA6A0"/>
  </w:style>
  <w:style w:type="paragraph" w:customStyle="1" w:styleId="52B19100CBB24CAFA7FB0E396EF99A2D">
    <w:name w:val="52B19100CBB24CAFA7FB0E396EF99A2D"/>
  </w:style>
  <w:style w:type="paragraph" w:customStyle="1" w:styleId="138497664100444684118F4AD7AEE518">
    <w:name w:val="138497664100444684118F4AD7AEE518"/>
  </w:style>
  <w:style w:type="paragraph" w:customStyle="1" w:styleId="214ECB82201A4C4083F364E5FAD690E2">
    <w:name w:val="214ECB82201A4C4083F364E5FAD690E2"/>
  </w:style>
  <w:style w:type="paragraph" w:customStyle="1" w:styleId="323A9F6731244394ACC758C3754736A7">
    <w:name w:val="323A9F6731244394ACC758C3754736A7"/>
  </w:style>
  <w:style w:type="paragraph" w:customStyle="1" w:styleId="BD30027B4B8F426FA9E4B2DD36832009">
    <w:name w:val="BD30027B4B8F426FA9E4B2DD36832009"/>
  </w:style>
  <w:style w:type="paragraph" w:customStyle="1" w:styleId="171885397DEF495B9D3359F57A030D84">
    <w:name w:val="171885397DEF495B9D3359F57A030D84"/>
  </w:style>
  <w:style w:type="paragraph" w:customStyle="1" w:styleId="187CA4DE429E4F2095B8553DECF4E747">
    <w:name w:val="187CA4DE429E4F2095B8553DECF4E747"/>
  </w:style>
  <w:style w:type="paragraph" w:customStyle="1" w:styleId="FD22DD568BE1447EB57D7A6BBBFCC10B">
    <w:name w:val="FD22DD568BE1447EB57D7A6BBBFCC10B"/>
  </w:style>
  <w:style w:type="paragraph" w:customStyle="1" w:styleId="3C13537C601E4130A27E2C839CB5214F">
    <w:name w:val="3C13537C601E4130A27E2C839CB5214F"/>
  </w:style>
  <w:style w:type="paragraph" w:customStyle="1" w:styleId="314C3E94C75B4C6FB3DAC1D3883B92E6">
    <w:name w:val="314C3E94C75B4C6FB3DAC1D3883B92E6"/>
  </w:style>
  <w:style w:type="paragraph" w:customStyle="1" w:styleId="160828044C834DD897B1C8DD3BFF0511">
    <w:name w:val="160828044C834DD897B1C8DD3BFF0511"/>
  </w:style>
  <w:style w:type="paragraph" w:customStyle="1" w:styleId="80D314C196494805A3DB597DCC3E74F3">
    <w:name w:val="80D314C196494805A3DB597DCC3E74F3"/>
  </w:style>
  <w:style w:type="paragraph" w:customStyle="1" w:styleId="4DA3BF4D47FE430E95B3C6E428D2EDE4">
    <w:name w:val="4DA3BF4D47FE430E95B3C6E428D2EDE4"/>
  </w:style>
  <w:style w:type="paragraph" w:customStyle="1" w:styleId="0AC88511EB7B47369BAE7E87C4CA8597">
    <w:name w:val="0AC88511EB7B47369BAE7E87C4CA8597"/>
  </w:style>
  <w:style w:type="paragraph" w:customStyle="1" w:styleId="245970320BF9427A981A621EDA9750E5">
    <w:name w:val="245970320BF9427A981A621EDA9750E5"/>
  </w:style>
  <w:style w:type="paragraph" w:customStyle="1" w:styleId="806F5B775D2048CEB7B41019E09B692D">
    <w:name w:val="806F5B775D2048CEB7B41019E09B692D"/>
  </w:style>
  <w:style w:type="paragraph" w:customStyle="1" w:styleId="BEFF9376E79749E2927969277DA1011A">
    <w:name w:val="BEFF9376E79749E2927969277DA1011A"/>
  </w:style>
  <w:style w:type="paragraph" w:customStyle="1" w:styleId="51E8158A0283469CABF3232C8EBAD62B">
    <w:name w:val="51E8158A0283469CABF3232C8EBAD62B"/>
  </w:style>
  <w:style w:type="paragraph" w:customStyle="1" w:styleId="50D4C70CCD5249B6AFCB4254603E44E3">
    <w:name w:val="50D4C70CCD5249B6AFCB4254603E44E3"/>
  </w:style>
  <w:style w:type="paragraph" w:customStyle="1" w:styleId="72EB10A0C195418B86822D200AABF241">
    <w:name w:val="72EB10A0C195418B86822D200AABF241"/>
  </w:style>
  <w:style w:type="paragraph" w:customStyle="1" w:styleId="876CB8ECB0E346749FA36C37872D88C9">
    <w:name w:val="876CB8ECB0E346749FA36C37872D88C9"/>
  </w:style>
  <w:style w:type="paragraph" w:customStyle="1" w:styleId="A80BFB84EB2B45EAA50B77FFB01B3EC2">
    <w:name w:val="A80BFB84EB2B45EAA50B77FFB01B3EC2"/>
  </w:style>
  <w:style w:type="paragraph" w:customStyle="1" w:styleId="2D7C6304ED9C4E758B0930F460ED0C8F">
    <w:name w:val="2D7C6304ED9C4E758B0930F460ED0C8F"/>
  </w:style>
  <w:style w:type="paragraph" w:customStyle="1" w:styleId="4DF5D50BA9344C1294F14126E0826F04">
    <w:name w:val="4DF5D50BA9344C1294F14126E0826F04"/>
  </w:style>
  <w:style w:type="paragraph" w:customStyle="1" w:styleId="F55CD7688E0547EEB388D99D81EDE369">
    <w:name w:val="F55CD7688E0547EEB388D99D81EDE369"/>
  </w:style>
  <w:style w:type="paragraph" w:customStyle="1" w:styleId="A197175BF4074EEBA0770644C8838BD0">
    <w:name w:val="A197175BF4074EEBA0770644C8838BD0"/>
  </w:style>
  <w:style w:type="paragraph" w:customStyle="1" w:styleId="31E5DCB79EB1486EB76F1F7C94C7C25C">
    <w:name w:val="31E5DCB79EB1486EB76F1F7C94C7C25C"/>
  </w:style>
  <w:style w:type="paragraph" w:customStyle="1" w:styleId="F056B3148EE74817BADBB4E6668B244B">
    <w:name w:val="F056B3148EE74817BADBB4E6668B244B"/>
  </w:style>
  <w:style w:type="paragraph" w:customStyle="1" w:styleId="8368234B01A64C4D86671C448C885BB6">
    <w:name w:val="8368234B01A64C4D86671C448C885BB6"/>
  </w:style>
  <w:style w:type="paragraph" w:customStyle="1" w:styleId="6EADFF756D5E4FF9A355DA7BE6EEDB54">
    <w:name w:val="6EADFF756D5E4FF9A355DA7BE6EEDB54"/>
  </w:style>
  <w:style w:type="paragraph" w:customStyle="1" w:styleId="ACC947C52CBD4E1E88797B6FFB135E6B">
    <w:name w:val="ACC947C52CBD4E1E88797B6FFB135E6B"/>
  </w:style>
  <w:style w:type="paragraph" w:customStyle="1" w:styleId="66E783F3415E4A9CB13CDB039D6B2E34">
    <w:name w:val="66E783F3415E4A9CB13CDB039D6B2E34"/>
  </w:style>
  <w:style w:type="paragraph" w:customStyle="1" w:styleId="53AF84FF3D7C4FFC981134872FE4FC0D">
    <w:name w:val="53AF84FF3D7C4FFC981134872FE4FC0D"/>
  </w:style>
  <w:style w:type="paragraph" w:customStyle="1" w:styleId="C3779D927E394C889215E7E62914E0FE">
    <w:name w:val="C3779D927E394C889215E7E62914E0FE"/>
  </w:style>
  <w:style w:type="paragraph" w:customStyle="1" w:styleId="93BA22D0ABC0448D9D0A8046820B2BE0">
    <w:name w:val="93BA22D0ABC0448D9D0A8046820B2BE0"/>
  </w:style>
  <w:style w:type="paragraph" w:customStyle="1" w:styleId="296123267E4147F69770DC3FAECDB291">
    <w:name w:val="296123267E4147F69770DC3FAECDB291"/>
  </w:style>
  <w:style w:type="paragraph" w:customStyle="1" w:styleId="79AB4AB0139E4AB2BD1A92C30EAE574D">
    <w:name w:val="79AB4AB0139E4AB2BD1A92C30EAE574D"/>
  </w:style>
  <w:style w:type="paragraph" w:customStyle="1" w:styleId="05262B4DABFD4B36AD3BE6371B591F19">
    <w:name w:val="05262B4DABFD4B36AD3BE6371B591F19"/>
  </w:style>
  <w:style w:type="paragraph" w:customStyle="1" w:styleId="D654DBA0DBBD40E6854D293254E15543">
    <w:name w:val="D654DBA0DBBD40E6854D293254E15543"/>
  </w:style>
  <w:style w:type="paragraph" w:customStyle="1" w:styleId="47C7063B0C7848069A1C6AA19CF23532">
    <w:name w:val="47C7063B0C7848069A1C6AA19CF23532"/>
  </w:style>
  <w:style w:type="paragraph" w:customStyle="1" w:styleId="D3913C107C3845228AAC3D2655DA811A">
    <w:name w:val="D3913C107C3845228AAC3D2655DA811A"/>
  </w:style>
  <w:style w:type="paragraph" w:customStyle="1" w:styleId="F7EC2F9F7C754A6EA6CE1202BFA29018">
    <w:name w:val="F7EC2F9F7C754A6EA6CE1202BFA29018"/>
  </w:style>
  <w:style w:type="paragraph" w:customStyle="1" w:styleId="093B7B141C2142B5951BB823D4B14A8A">
    <w:name w:val="093B7B141C2142B5951BB823D4B14A8A"/>
  </w:style>
  <w:style w:type="paragraph" w:customStyle="1" w:styleId="7BDDC99D42A74DDABA40A562CFBDB66B">
    <w:name w:val="7BDDC99D42A74DDABA40A562CFBDB66B"/>
  </w:style>
  <w:style w:type="paragraph" w:customStyle="1" w:styleId="B711E53A809E4E44BF1BA4B090B158B6">
    <w:name w:val="B711E53A809E4E44BF1BA4B090B158B6"/>
  </w:style>
  <w:style w:type="paragraph" w:customStyle="1" w:styleId="4125D93F473F480D9C78088F000B63BA">
    <w:name w:val="4125D93F473F480D9C78088F000B63BA"/>
  </w:style>
  <w:style w:type="paragraph" w:customStyle="1" w:styleId="3EB18A7A8A244631B161A1F27BFA79E8">
    <w:name w:val="3EB18A7A8A244631B161A1F27BFA79E8"/>
  </w:style>
  <w:style w:type="paragraph" w:customStyle="1" w:styleId="28068C54D04342AE8032B4B6D8056B80">
    <w:name w:val="28068C54D04342AE8032B4B6D8056B80"/>
  </w:style>
  <w:style w:type="paragraph" w:customStyle="1" w:styleId="CDF6006E385941D2BE2392B676A8F9C0">
    <w:name w:val="CDF6006E385941D2BE2392B676A8F9C0"/>
  </w:style>
  <w:style w:type="paragraph" w:customStyle="1" w:styleId="B0CE50E4BF90484F97EC952B55A80C0A">
    <w:name w:val="B0CE50E4BF90484F97EC952B55A80C0A"/>
  </w:style>
  <w:style w:type="paragraph" w:customStyle="1" w:styleId="BCE94B783E95499596FFEDAA51DB4B0D">
    <w:name w:val="BCE94B783E95499596FFEDAA51DB4B0D"/>
  </w:style>
  <w:style w:type="paragraph" w:customStyle="1" w:styleId="61B78F8BD50A4B83A1D3190DF42A81D5">
    <w:name w:val="61B78F8BD50A4B83A1D3190DF42A81D5"/>
  </w:style>
  <w:style w:type="paragraph" w:customStyle="1" w:styleId="19C87695E5C24D45B5FBDA70B067D441">
    <w:name w:val="19C87695E5C24D45B5FBDA70B067D441"/>
  </w:style>
  <w:style w:type="paragraph" w:customStyle="1" w:styleId="873A04F9FE5A4AF480F8E208ED6A8883">
    <w:name w:val="873A04F9FE5A4AF480F8E208ED6A8883"/>
  </w:style>
  <w:style w:type="paragraph" w:customStyle="1" w:styleId="C07792A99E09483BB155FCED057D4850">
    <w:name w:val="C07792A99E09483BB155FCED057D4850"/>
  </w:style>
  <w:style w:type="paragraph" w:customStyle="1" w:styleId="C831AAA1A6B044D0A60B9FADEB72B579">
    <w:name w:val="C831AAA1A6B044D0A60B9FADEB72B579"/>
  </w:style>
  <w:style w:type="paragraph" w:customStyle="1" w:styleId="EEE4E47ECFF44110BF0ABB3DF5474D64">
    <w:name w:val="EEE4E47ECFF44110BF0ABB3DF5474D64"/>
  </w:style>
  <w:style w:type="paragraph" w:customStyle="1" w:styleId="F7609DD742A64C8FB570FE3D88005459">
    <w:name w:val="F7609DD742A64C8FB570FE3D88005459"/>
  </w:style>
  <w:style w:type="paragraph" w:customStyle="1" w:styleId="209D1F1277BB496B996F69A41C619C21">
    <w:name w:val="209D1F1277BB496B996F69A41C619C21"/>
  </w:style>
  <w:style w:type="paragraph" w:customStyle="1" w:styleId="BFF33E16A9D346BD94A06FED2069B5EC">
    <w:name w:val="BFF33E16A9D346BD94A06FED2069B5EC"/>
  </w:style>
  <w:style w:type="paragraph" w:customStyle="1" w:styleId="8BB0D7095AFB47E6A925B797BB69DFD3">
    <w:name w:val="8BB0D7095AFB47E6A925B797BB69DFD3"/>
  </w:style>
  <w:style w:type="paragraph" w:customStyle="1" w:styleId="22169D0499AD43D1AB7544FE35BD2CD5">
    <w:name w:val="22169D0499AD43D1AB7544FE35BD2CD5"/>
  </w:style>
  <w:style w:type="paragraph" w:customStyle="1" w:styleId="8CBDFE50EF514FAC94A68F1506C03413">
    <w:name w:val="8CBDFE50EF514FAC94A68F1506C03413"/>
  </w:style>
  <w:style w:type="paragraph" w:customStyle="1" w:styleId="A945A7E762A34CC58FCAFAD9CEF00454">
    <w:name w:val="A945A7E762A34CC58FCAFAD9CEF00454"/>
  </w:style>
  <w:style w:type="paragraph" w:customStyle="1" w:styleId="A600A9AF306F4FF6B685EB0E2EDA6859">
    <w:name w:val="A600A9AF306F4FF6B685EB0E2EDA6859"/>
  </w:style>
  <w:style w:type="paragraph" w:customStyle="1" w:styleId="1F1A48402F5E4CCB8307AFDA2EC11E37">
    <w:name w:val="1F1A48402F5E4CCB8307AFDA2EC11E37"/>
  </w:style>
  <w:style w:type="paragraph" w:customStyle="1" w:styleId="A0FA118992284E26B496FF41FFC66918">
    <w:name w:val="A0FA118992284E26B496FF41FFC66918"/>
  </w:style>
  <w:style w:type="paragraph" w:customStyle="1" w:styleId="2E85FBA16E894E7BA8D4418D578F5740">
    <w:name w:val="2E85FBA16E894E7BA8D4418D578F5740"/>
  </w:style>
  <w:style w:type="paragraph" w:customStyle="1" w:styleId="E1D612179FB0421399696849319E28DE">
    <w:name w:val="E1D612179FB0421399696849319E28DE"/>
  </w:style>
  <w:style w:type="paragraph" w:customStyle="1" w:styleId="23B8E65B7A0545BF91FA0B4E762F7B14">
    <w:name w:val="23B8E65B7A0545BF91FA0B4E762F7B14"/>
  </w:style>
  <w:style w:type="paragraph" w:customStyle="1" w:styleId="A405F6E848A341AAB3C9E584B61DB64C">
    <w:name w:val="A405F6E848A341AAB3C9E584B61DB64C"/>
  </w:style>
  <w:style w:type="paragraph" w:customStyle="1" w:styleId="DBB33E6BDC9649DAAA57F6E8334B259B">
    <w:name w:val="DBB33E6BDC9649DAAA57F6E8334B259B"/>
  </w:style>
  <w:style w:type="paragraph" w:customStyle="1" w:styleId="A7A5E4D65AEB4B8B850E42A5A063CDE5">
    <w:name w:val="A7A5E4D65AEB4B8B850E42A5A063CDE5"/>
  </w:style>
  <w:style w:type="paragraph" w:customStyle="1" w:styleId="2F8617B306264345B6DA8FD2D46099DB">
    <w:name w:val="2F8617B306264345B6DA8FD2D46099DB"/>
  </w:style>
  <w:style w:type="paragraph" w:customStyle="1" w:styleId="164EEBC7C1064894AA17820397F59ACA">
    <w:name w:val="164EEBC7C1064894AA17820397F59ACA"/>
  </w:style>
  <w:style w:type="paragraph" w:customStyle="1" w:styleId="05C9838A33524EC28637B0E3D8C7932E">
    <w:name w:val="05C9838A33524EC28637B0E3D8C7932E"/>
  </w:style>
  <w:style w:type="paragraph" w:customStyle="1" w:styleId="0D7FC8D3EB72423EA03CB69C24400378">
    <w:name w:val="0D7FC8D3EB72423EA03CB69C24400378"/>
  </w:style>
  <w:style w:type="paragraph" w:customStyle="1" w:styleId="CB012A5F4BE84D6CB731AD1D5A7B979B">
    <w:name w:val="CB012A5F4BE84D6CB731AD1D5A7B979B"/>
  </w:style>
  <w:style w:type="paragraph" w:customStyle="1" w:styleId="0824EDC37A6542CA9AADA7087CF42EE6">
    <w:name w:val="0824EDC37A6542CA9AADA7087CF42EE6"/>
  </w:style>
  <w:style w:type="paragraph" w:customStyle="1" w:styleId="D89CD31428324C6A9301369438ED9613">
    <w:name w:val="D89CD31428324C6A9301369438ED9613"/>
  </w:style>
  <w:style w:type="paragraph" w:customStyle="1" w:styleId="781AFEBD11954C6A9A47AB460249971C">
    <w:name w:val="781AFEBD11954C6A9A47AB460249971C"/>
  </w:style>
  <w:style w:type="paragraph" w:customStyle="1" w:styleId="9529168019934A31B4B6C549BB7060FC">
    <w:name w:val="9529168019934A31B4B6C549BB7060FC"/>
  </w:style>
  <w:style w:type="paragraph" w:customStyle="1" w:styleId="3D9BBAB292DE4BCAAEF6666019A9BA15">
    <w:name w:val="3D9BBAB292DE4BCAAEF6666019A9BA15"/>
  </w:style>
  <w:style w:type="paragraph" w:customStyle="1" w:styleId="BF2098BB87C74A99A2EEF2122278C717">
    <w:name w:val="BF2098BB87C74A99A2EEF2122278C717"/>
  </w:style>
  <w:style w:type="paragraph" w:customStyle="1" w:styleId="881379A0170F4611A2A64D4BE622B060">
    <w:name w:val="881379A0170F4611A2A64D4BE622B060"/>
  </w:style>
  <w:style w:type="paragraph" w:customStyle="1" w:styleId="3B91BE6F1A6B420DB233AC79424A3C77">
    <w:name w:val="3B91BE6F1A6B420DB233AC79424A3C77"/>
  </w:style>
  <w:style w:type="paragraph" w:customStyle="1" w:styleId="5D5BCA95D1E149D9B7B02F7E68ED1285">
    <w:name w:val="5D5BCA95D1E149D9B7B02F7E68ED1285"/>
  </w:style>
  <w:style w:type="paragraph" w:customStyle="1" w:styleId="BE0D4C6E02694DADBAD2793B69AE2A5A">
    <w:name w:val="BE0D4C6E02694DADBAD2793B69AE2A5A"/>
  </w:style>
  <w:style w:type="paragraph" w:customStyle="1" w:styleId="D3B0C0C0715E48B882E11986785839F9">
    <w:name w:val="D3B0C0C0715E48B882E11986785839F9"/>
  </w:style>
  <w:style w:type="paragraph" w:customStyle="1" w:styleId="AC531E22AE984392930DFFEA293F1374">
    <w:name w:val="AC531E22AE984392930DFFEA293F1374"/>
  </w:style>
  <w:style w:type="paragraph" w:customStyle="1" w:styleId="B7297AFCB4994012B608A99566D33F53">
    <w:name w:val="B7297AFCB4994012B608A99566D33F53"/>
  </w:style>
  <w:style w:type="paragraph" w:customStyle="1" w:styleId="C7736869F11C46FD877D12DAC7B38409">
    <w:name w:val="C7736869F11C46FD877D12DAC7B38409"/>
  </w:style>
  <w:style w:type="paragraph" w:customStyle="1" w:styleId="770B92F382BE4A9C8FF2AED89CFB752F">
    <w:name w:val="770B92F382BE4A9C8FF2AED89CFB752F"/>
  </w:style>
  <w:style w:type="paragraph" w:customStyle="1" w:styleId="EE85BBFCD4B946819D15C4F8AE72E9FC">
    <w:name w:val="EE85BBFCD4B946819D15C4F8AE72E9FC"/>
  </w:style>
  <w:style w:type="paragraph" w:customStyle="1" w:styleId="B9184012D5A840A6A340D37CF49B60EC">
    <w:name w:val="B9184012D5A840A6A340D37CF49B60EC"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485DB600340B421AB728E19B9695B91E">
    <w:name w:val="485DB600340B421AB728E19B9695B91E"/>
  </w:style>
  <w:style w:type="paragraph" w:customStyle="1" w:styleId="C85CEFD5C73548AD957E16A6D1E34496">
    <w:name w:val="C85CEFD5C73548AD957E16A6D1E34496"/>
  </w:style>
  <w:style w:type="paragraph" w:customStyle="1" w:styleId="84517037466547D1A648E6B87FF03AA9">
    <w:name w:val="84517037466547D1A648E6B87FF03AA9"/>
  </w:style>
  <w:style w:type="paragraph" w:customStyle="1" w:styleId="0BBCF2F53DE947458264187D4BE6CE85">
    <w:name w:val="0BBCF2F53DE947458264187D4BE6CE85"/>
  </w:style>
  <w:style w:type="paragraph" w:customStyle="1" w:styleId="B2E921DE36094BA9828A2142022D7579">
    <w:name w:val="B2E921DE36094BA9828A2142022D7579"/>
  </w:style>
  <w:style w:type="paragraph" w:customStyle="1" w:styleId="C160B045B4E34B29BEAA9B9D62D47820">
    <w:name w:val="C160B045B4E34B29BEAA9B9D62D47820"/>
  </w:style>
  <w:style w:type="paragraph" w:customStyle="1" w:styleId="0C18E7B35EA842F68CDCE415B768F332">
    <w:name w:val="0C18E7B35EA842F68CDCE415B768F332"/>
  </w:style>
  <w:style w:type="paragraph" w:customStyle="1" w:styleId="F8B43E43DE254B118FCD83DDDDC85F48">
    <w:name w:val="F8B43E43DE254B118FCD83DDDDC85F48"/>
  </w:style>
  <w:style w:type="paragraph" w:customStyle="1" w:styleId="E28B4314142D47DA8546F9F596DF9EAD">
    <w:name w:val="E28B4314142D47DA8546F9F596DF9EAD"/>
  </w:style>
  <w:style w:type="paragraph" w:customStyle="1" w:styleId="85632FFD7AA344D29572DBEF96EC6D54">
    <w:name w:val="85632FFD7AA344D29572DBEF96EC6D54"/>
  </w:style>
  <w:style w:type="paragraph" w:customStyle="1" w:styleId="F970B665C7F648749616C938985B6FC0">
    <w:name w:val="F970B665C7F648749616C938985B6FC0"/>
  </w:style>
  <w:style w:type="paragraph" w:customStyle="1" w:styleId="896AE360EC604547B72C9097BEAD60CF">
    <w:name w:val="896AE360EC604547B72C9097BEAD60CF"/>
  </w:style>
  <w:style w:type="paragraph" w:customStyle="1" w:styleId="6F8E1E775035437D81C939EEC61006EB">
    <w:name w:val="6F8E1E775035437D81C939EEC61006EB"/>
  </w:style>
  <w:style w:type="paragraph" w:customStyle="1" w:styleId="B4E8383121F849F795E5272EEDF7612D">
    <w:name w:val="B4E8383121F849F795E5272EEDF7612D"/>
  </w:style>
  <w:style w:type="paragraph" w:customStyle="1" w:styleId="09F83B05A4F146BAB232BD5D10068EFE">
    <w:name w:val="09F83B05A4F146BAB232BD5D10068EFE"/>
  </w:style>
  <w:style w:type="paragraph" w:customStyle="1" w:styleId="EA3A1B3BE4024823BAB3FC367DC56640">
    <w:name w:val="EA3A1B3BE4024823BAB3FC367DC56640"/>
  </w:style>
  <w:style w:type="paragraph" w:customStyle="1" w:styleId="36A29356F4FA4C1F929B660295AB727F">
    <w:name w:val="36A29356F4FA4C1F929B660295AB727F"/>
  </w:style>
  <w:style w:type="paragraph" w:customStyle="1" w:styleId="B5A76060520743DBAC109C45FCBEFBE0">
    <w:name w:val="B5A76060520743DBAC109C45FCBEFBE0"/>
  </w:style>
  <w:style w:type="paragraph" w:customStyle="1" w:styleId="3F7A1A99E6894669A7294958837DB640">
    <w:name w:val="3F7A1A99E6894669A7294958837DB640"/>
  </w:style>
  <w:style w:type="paragraph" w:customStyle="1" w:styleId="88937F088AEC4249BC60F20CDDD4FF21">
    <w:name w:val="88937F088AEC4249BC60F20CDDD4FF21"/>
  </w:style>
  <w:style w:type="paragraph" w:customStyle="1" w:styleId="6E7D96DE59CA44058A29CEBDF6A12781">
    <w:name w:val="6E7D96DE59CA44058A29CEBDF6A12781"/>
  </w:style>
  <w:style w:type="paragraph" w:customStyle="1" w:styleId="31AF0BDFEB5B4F8887D0BB71DE0D0276">
    <w:name w:val="31AF0BDFEB5B4F8887D0BB71DE0D0276"/>
  </w:style>
  <w:style w:type="paragraph" w:customStyle="1" w:styleId="E7906FCBF8F341DE963275EE7735A29F">
    <w:name w:val="E7906FCBF8F341DE963275EE7735A29F"/>
  </w:style>
  <w:style w:type="paragraph" w:customStyle="1" w:styleId="763F93151592406C81E1F22FA2FB7C45">
    <w:name w:val="763F93151592406C81E1F22FA2FB7C45"/>
  </w:style>
  <w:style w:type="paragraph" w:customStyle="1" w:styleId="5A093599528745A2A71899FDA4B7ADBD">
    <w:name w:val="5A093599528745A2A71899FDA4B7ADBD"/>
  </w:style>
  <w:style w:type="paragraph" w:customStyle="1" w:styleId="CB6DCD06AEC447CBB05A7F125CF2A127">
    <w:name w:val="CB6DCD06AEC447CBB05A7F125CF2A127"/>
  </w:style>
  <w:style w:type="paragraph" w:customStyle="1" w:styleId="5C3A6A5D3AEE43C1917AB645275A37AC">
    <w:name w:val="5C3A6A5D3AEE43C1917AB645275A37AC"/>
  </w:style>
  <w:style w:type="paragraph" w:customStyle="1" w:styleId="E12622AA0404413BBA6D31E6DF7BB130">
    <w:name w:val="E12622AA0404413BBA6D31E6DF7BB130"/>
  </w:style>
  <w:style w:type="paragraph" w:customStyle="1" w:styleId="0ED9010EE67447DA94EA283E0B2A1097">
    <w:name w:val="0ED9010EE67447DA94EA283E0B2A1097"/>
  </w:style>
  <w:style w:type="paragraph" w:customStyle="1" w:styleId="1D590E2BD20D4E279A00BF5937606D84">
    <w:name w:val="1D590E2BD20D4E279A00BF5937606D84"/>
  </w:style>
  <w:style w:type="paragraph" w:customStyle="1" w:styleId="CF188BB8B81D478DA73C0892D3ACCBE0">
    <w:name w:val="CF188BB8B81D478DA73C0892D3ACCBE0"/>
  </w:style>
  <w:style w:type="paragraph" w:customStyle="1" w:styleId="4E88D1DEBF224E53BF2F5032FF9319AD">
    <w:name w:val="4E88D1DEBF224E53BF2F5032FF9319AD"/>
  </w:style>
  <w:style w:type="paragraph" w:customStyle="1" w:styleId="4FAB2FBEFF4D49B7BBE8EFE56DBE0847">
    <w:name w:val="4FAB2FBEFF4D49B7BBE8EFE56DBE0847"/>
  </w:style>
  <w:style w:type="paragraph" w:customStyle="1" w:styleId="53215AA39B10414FB1CCE84AE50C18EC">
    <w:name w:val="53215AA39B10414FB1CCE84AE50C18EC"/>
  </w:style>
  <w:style w:type="paragraph" w:customStyle="1" w:styleId="77A034150D69478AA5334F24A79465C3">
    <w:name w:val="77A034150D69478AA5334F24A79465C3"/>
  </w:style>
  <w:style w:type="paragraph" w:customStyle="1" w:styleId="BFC5D4E7880A441CB7C007881115E808">
    <w:name w:val="BFC5D4E7880A441CB7C007881115E808"/>
  </w:style>
  <w:style w:type="paragraph" w:customStyle="1" w:styleId="CEA2D027DA7448DFB6ED75995A3DD433">
    <w:name w:val="CEA2D027DA7448DFB6ED75995A3DD433"/>
  </w:style>
  <w:style w:type="paragraph" w:customStyle="1" w:styleId="41602B5BD9264C9CB726E7B81A8920BE">
    <w:name w:val="41602B5BD9264C9CB726E7B81A8920BE"/>
  </w:style>
  <w:style w:type="paragraph" w:customStyle="1" w:styleId="FDA48AC4FC68476CA95AB57DD7D198D4">
    <w:name w:val="FDA48AC4FC68476CA95AB57DD7D198D4"/>
  </w:style>
  <w:style w:type="paragraph" w:customStyle="1" w:styleId="4B8D6F339FFE492CAD5FA1ED5D5D4AAC">
    <w:name w:val="4B8D6F339FFE492CAD5FA1ED5D5D4AAC"/>
  </w:style>
  <w:style w:type="paragraph" w:customStyle="1" w:styleId="C90E718F08784E57BA6FC0AA47A3649B">
    <w:name w:val="C90E718F08784E57BA6FC0AA47A3649B"/>
  </w:style>
  <w:style w:type="paragraph" w:customStyle="1" w:styleId="A422C9C0A1C54525B7F2B5F49B4AE48C">
    <w:name w:val="A422C9C0A1C54525B7F2B5F49B4AE48C"/>
  </w:style>
  <w:style w:type="paragraph" w:customStyle="1" w:styleId="8C6EF6269DCB4553BC0EA98B32AB27AC">
    <w:name w:val="8C6EF6269DCB4553BC0EA98B32AB27AC"/>
  </w:style>
  <w:style w:type="paragraph" w:customStyle="1" w:styleId="3CA8BD5D2F1347A0BCD33E50D38E2C03">
    <w:name w:val="3CA8BD5D2F1347A0BCD33E50D38E2C03"/>
  </w:style>
  <w:style w:type="paragraph" w:customStyle="1" w:styleId="6A3AA300EDEC487C8512422A153CC384">
    <w:name w:val="6A3AA300EDEC487C8512422A153CC384"/>
  </w:style>
  <w:style w:type="paragraph" w:customStyle="1" w:styleId="B2EBCDD6BCDD4ACC901628801EC6E800">
    <w:name w:val="B2EBCDD6BCDD4ACC901628801EC6E800"/>
  </w:style>
  <w:style w:type="paragraph" w:customStyle="1" w:styleId="C5A8661D229F4068BD3C6E444D27E60D">
    <w:name w:val="C5A8661D229F4068BD3C6E444D27E60D"/>
  </w:style>
  <w:style w:type="paragraph" w:customStyle="1" w:styleId="4A41FBA412E0457CA269DB9EA2320E2A">
    <w:name w:val="4A41FBA412E0457CA269DB9EA2320E2A"/>
  </w:style>
  <w:style w:type="paragraph" w:customStyle="1" w:styleId="D9852FD9D016494BB7961C02924535B3">
    <w:name w:val="D9852FD9D016494BB7961C02924535B3"/>
  </w:style>
  <w:style w:type="paragraph" w:customStyle="1" w:styleId="46E5B86563AC470D949CB902A2202778">
    <w:name w:val="46E5B86563AC470D949CB902A2202778"/>
  </w:style>
  <w:style w:type="paragraph" w:customStyle="1" w:styleId="E31AF90910C74B00A46195F96EF4F4F9">
    <w:name w:val="E31AF90910C74B00A46195F96EF4F4F9"/>
  </w:style>
  <w:style w:type="paragraph" w:customStyle="1" w:styleId="5D8FF032216A4F579C7808F226E062AA">
    <w:name w:val="5D8FF032216A4F579C7808F226E062AA"/>
  </w:style>
  <w:style w:type="paragraph" w:customStyle="1" w:styleId="AF1BDA0196E9463698737B1D51DA632C">
    <w:name w:val="AF1BDA0196E9463698737B1D51DA63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418A9-001E-4953-BC06-BBA00D74A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4669</TotalTime>
  <Pages>5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allblacks.com</Company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Ware</dc:creator>
  <cp:keywords/>
  <dc:description/>
  <cp:lastModifiedBy>Richard Ware</cp:lastModifiedBy>
  <cp:revision>16</cp:revision>
  <dcterms:created xsi:type="dcterms:W3CDTF">2019-02-04T21:38:00Z</dcterms:created>
  <dcterms:modified xsi:type="dcterms:W3CDTF">2019-02-10T19:44:00Z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2018-06-12T07:13:23.0059876Z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